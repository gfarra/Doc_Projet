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02B3" w14:textId="77777777" w:rsidR="008555DE" w:rsidRPr="00C31864" w:rsidRDefault="008555DE">
      <w:pPr>
        <w:rPr>
          <w:lang w:val="en-US"/>
        </w:rPr>
      </w:pPr>
    </w:p>
    <w:p w14:paraId="35FF3ABB" w14:textId="77777777" w:rsidR="00B642BC" w:rsidRPr="00C31864" w:rsidRDefault="00B642BC" w:rsidP="00B642BC">
      <w:pPr>
        <w:pStyle w:val="Title"/>
        <w:rPr>
          <w:lang w:val="en-US"/>
        </w:rPr>
      </w:pPr>
    </w:p>
    <w:p w14:paraId="6EE47A5D" w14:textId="77777777" w:rsidR="00B642BC" w:rsidRPr="00C31864" w:rsidRDefault="00B642BC" w:rsidP="00B642BC">
      <w:pPr>
        <w:pStyle w:val="Title"/>
        <w:rPr>
          <w:lang w:val="en-US"/>
        </w:rPr>
      </w:pPr>
    </w:p>
    <w:p w14:paraId="374D6B48" w14:textId="77777777" w:rsidR="00B642BC" w:rsidRPr="00C31864" w:rsidRDefault="00B642BC" w:rsidP="00B642BC">
      <w:pPr>
        <w:pStyle w:val="Title"/>
        <w:rPr>
          <w:lang w:val="en-US"/>
        </w:rPr>
      </w:pPr>
    </w:p>
    <w:p w14:paraId="3F0B0D12" w14:textId="77777777" w:rsidR="00B642BC" w:rsidRPr="00C31864" w:rsidRDefault="00B642BC" w:rsidP="00B642BC">
      <w:pPr>
        <w:pStyle w:val="Title"/>
        <w:rPr>
          <w:lang w:val="en-US"/>
        </w:rPr>
      </w:pPr>
    </w:p>
    <w:p w14:paraId="1F9C9984" w14:textId="77777777" w:rsidR="00C31864" w:rsidRPr="00C31864" w:rsidRDefault="00C31864" w:rsidP="00C31864">
      <w:pPr>
        <w:pStyle w:val="Title"/>
        <w:jc w:val="center"/>
        <w:rPr>
          <w:sz w:val="96"/>
          <w:lang w:val="en-US"/>
        </w:rPr>
      </w:pPr>
      <w:r w:rsidRPr="00C31864">
        <w:rPr>
          <w:sz w:val="96"/>
          <w:lang w:val="en-US"/>
        </w:rPr>
        <w:t xml:space="preserve">PFE </w:t>
      </w:r>
    </w:p>
    <w:p w14:paraId="31CEDF56" w14:textId="765B175F" w:rsidR="00C31864" w:rsidRPr="00C31864" w:rsidRDefault="00C31864" w:rsidP="00C31864">
      <w:pPr>
        <w:pStyle w:val="Title"/>
        <w:jc w:val="center"/>
        <w:rPr>
          <w:sz w:val="96"/>
          <w:lang w:val="en-US"/>
        </w:rPr>
      </w:pPr>
      <w:r w:rsidRPr="00C31864">
        <w:rPr>
          <w:sz w:val="96"/>
          <w:lang w:val="en-US"/>
        </w:rPr>
        <w:t>INSA Lyon</w:t>
      </w:r>
    </w:p>
    <w:p w14:paraId="3D0AFA12" w14:textId="00EF6A01" w:rsidR="008939D6" w:rsidRPr="00C31864" w:rsidRDefault="008939D6" w:rsidP="008939D6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40"/>
          <w:szCs w:val="56"/>
          <w:lang w:val="en-US"/>
        </w:rPr>
      </w:pPr>
    </w:p>
    <w:p w14:paraId="7BC26307" w14:textId="77777777" w:rsidR="00C31864" w:rsidRPr="00C31864" w:rsidRDefault="00C31864" w:rsidP="008939D6">
      <w:pPr>
        <w:rPr>
          <w:lang w:val="en-US"/>
        </w:rPr>
      </w:pPr>
    </w:p>
    <w:p w14:paraId="1E556606" w14:textId="77777777" w:rsidR="00A959C7" w:rsidRPr="00C31864" w:rsidRDefault="00A959C7" w:rsidP="00A959C7">
      <w:pPr>
        <w:pStyle w:val="Title"/>
        <w:rPr>
          <w:lang w:val="en-US"/>
        </w:rPr>
      </w:pPr>
    </w:p>
    <w:p w14:paraId="4D37BD03" w14:textId="77777777" w:rsidR="00A959C7" w:rsidRPr="00C31864" w:rsidRDefault="00A959C7" w:rsidP="00A959C7">
      <w:pPr>
        <w:pStyle w:val="Title"/>
        <w:rPr>
          <w:sz w:val="56"/>
          <w:lang w:val="en-US"/>
        </w:rPr>
      </w:pPr>
    </w:p>
    <w:p w14:paraId="569EAD80" w14:textId="77777777" w:rsidR="008939D6" w:rsidRPr="00C31864" w:rsidRDefault="008939D6" w:rsidP="008939D6">
      <w:pPr>
        <w:rPr>
          <w:lang w:val="en-US"/>
        </w:rPr>
      </w:pPr>
    </w:p>
    <w:p w14:paraId="2072DEA5" w14:textId="77777777" w:rsidR="008939D6" w:rsidRPr="00C31864" w:rsidRDefault="008939D6" w:rsidP="008939D6">
      <w:pPr>
        <w:rPr>
          <w:lang w:val="en-US"/>
        </w:rPr>
      </w:pPr>
    </w:p>
    <w:p w14:paraId="1CE2B472" w14:textId="13F8FF6C" w:rsidR="00CE1DC0" w:rsidRPr="00C31864" w:rsidRDefault="00CE1DC0" w:rsidP="009F3985">
      <w:pPr>
        <w:pStyle w:val="Title"/>
        <w:rPr>
          <w:color w:val="000000" w:themeColor="text1"/>
          <w:sz w:val="36"/>
          <w:szCs w:val="36"/>
          <w:lang w:val="en-US"/>
        </w:rPr>
      </w:pPr>
    </w:p>
    <w:p w14:paraId="685ED922" w14:textId="32D49066" w:rsidR="009F3985" w:rsidRPr="00C31864" w:rsidRDefault="00AB68A6" w:rsidP="009F3985">
      <w:pPr>
        <w:pStyle w:val="Title"/>
        <w:rPr>
          <w:color w:val="000000" w:themeColor="text1"/>
          <w:sz w:val="32"/>
          <w:szCs w:val="36"/>
          <w:lang w:val="en-US"/>
        </w:rPr>
      </w:pPr>
      <w:r w:rsidRPr="00C31864">
        <w:rPr>
          <w:color w:val="000000" w:themeColor="text1"/>
          <w:sz w:val="32"/>
          <w:szCs w:val="36"/>
          <w:lang w:val="en-US"/>
        </w:rPr>
        <w:t>For:</w:t>
      </w:r>
      <w:r w:rsidR="00C31864" w:rsidRPr="00C31864">
        <w:rPr>
          <w:color w:val="000000" w:themeColor="text1"/>
          <w:sz w:val="32"/>
          <w:szCs w:val="36"/>
          <w:lang w:val="en-US"/>
        </w:rPr>
        <w:t xml:space="preserve"> Syed Gillani</w:t>
      </w:r>
      <w:r w:rsidR="00CE1DC0" w:rsidRPr="00C31864">
        <w:rPr>
          <w:color w:val="000000" w:themeColor="text1"/>
          <w:sz w:val="32"/>
          <w:szCs w:val="36"/>
          <w:lang w:val="en-US"/>
        </w:rPr>
        <w:t xml:space="preserve"> </w:t>
      </w:r>
    </w:p>
    <w:p w14:paraId="65324D99" w14:textId="56793070" w:rsidR="00175DC6" w:rsidRPr="00C31864" w:rsidRDefault="00AB68A6" w:rsidP="00CE1DC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</w:pPr>
      <w:r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>Author:</w:t>
      </w:r>
      <w:r w:rsidR="00CE1DC0"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 xml:space="preserve"> Gabriel Farra</w:t>
      </w:r>
    </w:p>
    <w:p w14:paraId="49B51FBE" w14:textId="5B4CC88C" w:rsidR="00175DC6" w:rsidRPr="00C31864" w:rsidRDefault="00C31864" w:rsidP="00CE1DC0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</w:pPr>
      <w:r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>Year</w:t>
      </w:r>
      <w:r w:rsidR="006E0328"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 xml:space="preserve"> 201</w:t>
      </w:r>
      <w:r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>7</w:t>
      </w:r>
      <w:r w:rsidR="00175DC6"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 xml:space="preserve"> </w:t>
      </w:r>
      <w:r w:rsidR="007211B6"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>–</w:t>
      </w:r>
      <w:r w:rsidR="006E0328"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 xml:space="preserve"> 201</w:t>
      </w:r>
      <w:r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>8</w:t>
      </w:r>
      <w:r w:rsidR="007211B6" w:rsidRPr="00C31864"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32"/>
          <w:szCs w:val="36"/>
          <w:lang w:val="en-US"/>
        </w:rPr>
        <w:t xml:space="preserve">         </w:t>
      </w:r>
    </w:p>
    <w:p w14:paraId="6DCF9923" w14:textId="77777777" w:rsidR="00A959C7" w:rsidRPr="00C31864" w:rsidRDefault="00A959C7" w:rsidP="00A959C7">
      <w:pPr>
        <w:pStyle w:val="Title"/>
        <w:rPr>
          <w:lang w:val="en-US"/>
        </w:rPr>
      </w:pPr>
    </w:p>
    <w:p w14:paraId="52D4B209" w14:textId="74ABA0E3" w:rsidR="00DB515D" w:rsidRPr="00C31864" w:rsidRDefault="00B642BC" w:rsidP="00DB515D">
      <w:pPr>
        <w:pStyle w:val="Heading1"/>
        <w:rPr>
          <w:lang w:val="en-US"/>
        </w:rPr>
      </w:pPr>
      <w:r w:rsidRPr="00C31864">
        <w:rPr>
          <w:lang w:val="en-US"/>
        </w:rPr>
        <w:br w:type="page"/>
      </w:r>
      <w:r w:rsidR="00C31864" w:rsidRPr="00C31864">
        <w:rPr>
          <w:lang w:val="en-US"/>
        </w:rPr>
        <w:lastRenderedPageBreak/>
        <w:t>Infrastructure</w:t>
      </w:r>
    </w:p>
    <w:p w14:paraId="774807D1" w14:textId="248DB522" w:rsidR="00C31864" w:rsidRPr="00C31864" w:rsidRDefault="00C31864" w:rsidP="00C31864">
      <w:pPr>
        <w:rPr>
          <w:lang w:val="en-US"/>
        </w:rPr>
      </w:pPr>
      <w:r w:rsidRPr="00C31864">
        <w:rPr>
          <w:lang w:val="en-US"/>
        </w:rPr>
        <w:object w:dxaOrig="12616" w:dyaOrig="5910" w14:anchorId="05419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10pt;height:238.5pt" o:ole="">
            <v:imagedata r:id="rId12" o:title=""/>
          </v:shape>
          <o:OLEObject Type="Embed" ProgID="Visio.Drawing.15" ShapeID="_x0000_i1032" DrawAspect="Content" ObjectID="_1575192508" r:id="rId13"/>
        </w:object>
      </w:r>
    </w:p>
    <w:p w14:paraId="6B6A9225" w14:textId="4B6FFD70" w:rsidR="00C31864" w:rsidRDefault="00705F0B" w:rsidP="00C31864">
      <w:pPr>
        <w:rPr>
          <w:lang w:val="en-US"/>
        </w:rPr>
      </w:pPr>
      <w:r>
        <w:rPr>
          <w:lang w:val="en-US"/>
        </w:rPr>
        <w:t>I also have to use EJS</w:t>
      </w:r>
      <w:r w:rsidR="00C01E25">
        <w:rPr>
          <w:lang w:val="en-US"/>
        </w:rPr>
        <w:t>, Mongoose</w:t>
      </w:r>
      <w:r>
        <w:rPr>
          <w:lang w:val="en-US"/>
        </w:rPr>
        <w:t xml:space="preserve"> and MongoDB module.</w:t>
      </w:r>
    </w:p>
    <w:p w14:paraId="61D1FD90" w14:textId="2FCCB0EA" w:rsidR="00FE22E9" w:rsidRDefault="00FE22E9" w:rsidP="00C31864">
      <w:pPr>
        <w:rPr>
          <w:lang w:val="en-US"/>
        </w:rPr>
      </w:pPr>
    </w:p>
    <w:p w14:paraId="56076419" w14:textId="0662EFAD" w:rsidR="00C7318E" w:rsidRPr="00C31864" w:rsidRDefault="00FE22E9" w:rsidP="00C31864">
      <w:pPr>
        <w:rPr>
          <w:lang w:val="en-US"/>
        </w:rPr>
      </w:pPr>
      <w:r>
        <w:rPr>
          <w:lang w:val="en-US"/>
        </w:rPr>
        <w:t>For the development I wand to use NoDemon to re</w:t>
      </w:r>
      <w:r w:rsidR="00B25411">
        <w:rPr>
          <w:lang w:val="en-US"/>
        </w:rPr>
        <w:t>s</w:t>
      </w:r>
      <w:r>
        <w:rPr>
          <w:lang w:val="en-US"/>
        </w:rPr>
        <w:t>tart the serve after each modification.</w:t>
      </w:r>
    </w:p>
    <w:p w14:paraId="7F00A842" w14:textId="7724C2EF" w:rsidR="00C31864" w:rsidRPr="00C31864" w:rsidRDefault="00C31864" w:rsidP="00C31864">
      <w:pPr>
        <w:pStyle w:val="Heading1"/>
        <w:rPr>
          <w:lang w:val="en-US"/>
        </w:rPr>
      </w:pPr>
      <w:r w:rsidRPr="00C31864">
        <w:rPr>
          <w:lang w:val="en-US"/>
        </w:rPr>
        <w:t>Database – Mongo DB</w:t>
      </w:r>
    </w:p>
    <w:p w14:paraId="3F0BB062" w14:textId="77777777" w:rsidR="00C31864" w:rsidRPr="00C31864" w:rsidRDefault="00C31864" w:rsidP="00C31864">
      <w:pPr>
        <w:pStyle w:val="Heading2"/>
        <w:numPr>
          <w:ilvl w:val="0"/>
          <w:numId w:val="0"/>
        </w:numPr>
        <w:rPr>
          <w:rStyle w:val="Strong"/>
          <w:color w:val="000000" w:themeColor="text1"/>
        </w:rPr>
      </w:pPr>
      <w:r w:rsidRPr="00C31864">
        <w:rPr>
          <w:rStyle w:val="Strong"/>
          <w:color w:val="000000" w:themeColor="text1"/>
        </w:rPr>
        <w:t xml:space="preserve">Users </w:t>
      </w:r>
    </w:p>
    <w:p w14:paraId="795E9385" w14:textId="77777777" w:rsidR="00C31864" w:rsidRP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{ </w:t>
      </w:r>
    </w:p>
    <w:p w14:paraId="587386B7" w14:textId="5E2E53B0" w:rsidR="00C31864" w:rsidRP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_Id: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&lt;Int&gt;</w:t>
      </w:r>
    </w:p>
    <w:p w14:paraId="618B5036" w14:textId="732CAED4" w:rsidR="00C31864" w:rsidRP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first_name: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</w:p>
    <w:p w14:paraId="21A7F006" w14:textId="09841F28" w:rsidR="00C31864" w:rsidRP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last_Name: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</w:p>
    <w:p w14:paraId="6C202B03" w14:textId="69588EF6" w:rsidR="00C31864" w:rsidRP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age: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&lt;int&gt;</w:t>
      </w:r>
    </w:p>
    <w:p w14:paraId="6C1DEF15" w14:textId="77777777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ress: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ab/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{</w:t>
      </w:r>
    </w:p>
    <w:p w14:paraId="4AAF6D4E" w14:textId="5ACFAC9D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street: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</w:p>
    <w:p w14:paraId="6E84646E" w14:textId="77777777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city: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</w:t>
      </w:r>
    </w:p>
    <w:p w14:paraId="65978BA4" w14:textId="0B1FFBE2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post_code: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&lt;Int&gt;</w:t>
      </w:r>
    </w:p>
    <w:p w14:paraId="28718A23" w14:textId="77777777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Country: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</w:p>
    <w:p w14:paraId="4DE2F0A0" w14:textId="51EA66AB" w:rsidR="00C31864" w:rsidRP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} </w:t>
      </w:r>
    </w:p>
    <w:p w14:paraId="68175F08" w14:textId="015C52D9" w:rsidR="00C31864" w:rsidRP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lastRenderedPageBreak/>
        <w:t>}</w:t>
      </w:r>
    </w:p>
    <w:p w14:paraId="4B509D61" w14:textId="77777777" w:rsidR="00C31864" w:rsidRDefault="00C31864" w:rsidP="00C31864">
      <w:pPr>
        <w:pStyle w:val="Heading2"/>
        <w:rPr>
          <w:rFonts w:eastAsia="Times New Roman"/>
          <w:lang w:val="en-US"/>
        </w:rPr>
      </w:pPr>
      <w:r w:rsidRPr="00C31864">
        <w:rPr>
          <w:rFonts w:eastAsia="Times New Roman"/>
          <w:lang w:val="en-US"/>
        </w:rPr>
        <w:t xml:space="preserve">Event </w:t>
      </w:r>
    </w:p>
    <w:p w14:paraId="138B1ED6" w14:textId="6BD67F3A" w:rsidR="00C31864" w:rsidRPr="00C31864" w:rsidRDefault="00C31864" w:rsidP="00C31864">
      <w:pPr>
        <w:spacing w:before="0" w:after="240" w:line="240" w:lineRule="auto"/>
        <w:jc w:val="left"/>
        <w:rPr>
          <w:rStyle w:val="Strong"/>
          <w:rFonts w:asciiTheme="majorHAnsi" w:hAnsiTheme="majorHAnsi" w:cstheme="majorHAnsi"/>
          <w:sz w:val="32"/>
          <w:szCs w:val="32"/>
        </w:rPr>
      </w:pPr>
      <w:r w:rsidRPr="00C31864">
        <w:rPr>
          <w:rStyle w:val="Strong"/>
          <w:rFonts w:asciiTheme="majorHAnsi" w:hAnsiTheme="majorHAnsi" w:cstheme="majorHAnsi"/>
          <w:sz w:val="32"/>
          <w:szCs w:val="32"/>
        </w:rPr>
        <w:t>Base</w:t>
      </w:r>
    </w:p>
    <w:p w14:paraId="41490B39" w14:textId="77777777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{ </w:t>
      </w:r>
    </w:p>
    <w:p w14:paraId="198C3BB9" w14:textId="2668D762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_Id: </w:t>
      </w:r>
      <w:r w:rsidR="00E97253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  <w:r w:rsidR="009E420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</w:t>
      </w:r>
    </w:p>
    <w:p w14:paraId="3E30E6F5" w14:textId="5A206EE2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name: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  <w:r w:rsidR="009E420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</w:t>
      </w:r>
    </w:p>
    <w:p w14:paraId="48592928" w14:textId="5031D03A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description: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  <w:r w:rsidR="009E420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</w:t>
      </w:r>
    </w:p>
    <w:p w14:paraId="3883A2DC" w14:textId="4583C3DA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date: &lt;date+hour&gt;</w:t>
      </w:r>
      <w:r w:rsidR="009E420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</w:p>
    <w:p w14:paraId="2E8F993B" w14:textId="77777777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ress: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ab/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{</w:t>
      </w:r>
    </w:p>
    <w:p w14:paraId="0D578BC3" w14:textId="7E6CCA08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street: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</w:p>
    <w:p w14:paraId="4E2945C3" w14:textId="041EAD98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city: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</w:p>
    <w:p w14:paraId="20B921A4" w14:textId="6FD81BE8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post_code: </w:t>
      </w:r>
      <w:r w:rsidR="007A141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&lt;Int&gt;,</w:t>
      </w:r>
    </w:p>
    <w:p w14:paraId="71AA4D0F" w14:textId="5EB3526A" w:rsidR="00C31864" w:rsidRDefault="00C31864" w:rsidP="00C31864">
      <w:pPr>
        <w:spacing w:before="0" w:after="240" w:line="240" w:lineRule="auto"/>
        <w:ind w:left="708" w:firstLine="708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C31864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Country: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&lt;String&gt;</w:t>
      </w:r>
    </w:p>
    <w:p w14:paraId="1F77D292" w14:textId="3BA34342" w:rsidR="00C31864" w:rsidRDefault="00C31864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}</w:t>
      </w:r>
    </w:p>
    <w:p w14:paraId="01580336" w14:textId="2004A770" w:rsidR="00C7318E" w:rsidRDefault="00C7318E" w:rsidP="00C31864">
      <w:pPr>
        <w:spacing w:before="0" w:after="240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14:paraId="6D982955" w14:textId="4007959E" w:rsidR="00C7318E" w:rsidRDefault="00C7318E" w:rsidP="00C7318E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Dependancies </w:t>
      </w:r>
      <w:r w:rsidR="00AB68A6">
        <w:rPr>
          <w:rFonts w:eastAsia="Times New Roman"/>
          <w:lang w:val="en-US"/>
        </w:rPr>
        <w:t>– Package.json</w:t>
      </w:r>
    </w:p>
    <w:p w14:paraId="1DEE90A4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>{</w:t>
      </w:r>
    </w:p>
    <w:p w14:paraId="642F93FB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"name": "PFE Project",</w:t>
      </w:r>
    </w:p>
    <w:p w14:paraId="104CEB10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"version": "1.0.0",</w:t>
      </w:r>
    </w:p>
    <w:p w14:paraId="71E28759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"description": "Meeting network",</w:t>
      </w:r>
    </w:p>
    <w:p w14:paraId="1A6F4690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"main": "server.js",</w:t>
      </w:r>
    </w:p>
    <w:p w14:paraId="39F2C513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"scripts": {</w:t>
      </w:r>
    </w:p>
    <w:p w14:paraId="317F3DAC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  "dev": "nodemon server.js"</w:t>
      </w:r>
    </w:p>
    <w:p w14:paraId="796DCC2B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},</w:t>
      </w:r>
    </w:p>
    <w:p w14:paraId="043E81EA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"repository": {</w:t>
      </w:r>
    </w:p>
    <w:p w14:paraId="6D0A9DE2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  "type": "git",</w:t>
      </w:r>
    </w:p>
    <w:p w14:paraId="4B57E9ED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  "url": "https://github.com/gfarra/PFE_Prototype_1"</w:t>
      </w:r>
    </w:p>
    <w:p w14:paraId="06B608A3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},</w:t>
      </w:r>
    </w:p>
    <w:p w14:paraId="1075F909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lastRenderedPageBreak/>
        <w:t xml:space="preserve">  "author": "Gabriel Farra",</w:t>
      </w:r>
    </w:p>
    <w:p w14:paraId="18DF7B01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"license": "ISC",</w:t>
      </w:r>
    </w:p>
    <w:p w14:paraId="507E99B2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"bugs": {</w:t>
      </w:r>
    </w:p>
    <w:p w14:paraId="23DB34AE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  "url": "https://github.com/gfarra/PFE_Prototype_1/issues"</w:t>
      </w:r>
    </w:p>
    <w:p w14:paraId="2B80CA15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},</w:t>
      </w:r>
    </w:p>
    <w:p w14:paraId="06D55D6D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"homepage": "https://github.com/gfarra/PFE_Prototype_1",</w:t>
      </w:r>
    </w:p>
    <w:p w14:paraId="426DD140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"dependencies": {</w:t>
      </w:r>
    </w:p>
    <w:p w14:paraId="0A015600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  "body-parser": "^1.18.2",</w:t>
      </w:r>
    </w:p>
    <w:p w14:paraId="704CF7FE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  "express": "^4.16.2",</w:t>
      </w:r>
    </w:p>
    <w:p w14:paraId="53D2BBBD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  "mongodb": "^2.2.16",</w:t>
      </w:r>
    </w:p>
    <w:p w14:paraId="56793439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  "cookie-session": "~1.1.0",</w:t>
      </w:r>
    </w:p>
    <w:p w14:paraId="02D56480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  "ejs": "~2.1.4"</w:t>
      </w:r>
    </w:p>
    <w:p w14:paraId="4F7D244B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},</w:t>
      </w:r>
    </w:p>
    <w:p w14:paraId="0EE62805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"devDependencies": {</w:t>
      </w:r>
    </w:p>
    <w:p w14:paraId="2E99F8F9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  "nodemon": "^1.11.</w:t>
      </w:r>
      <w:bookmarkStart w:id="0" w:name="_GoBack"/>
      <w:bookmarkEnd w:id="0"/>
      <w:r w:rsidRPr="00C7318E">
        <w:rPr>
          <w:lang w:val="en-US"/>
        </w:rPr>
        <w:t>0"</w:t>
      </w:r>
    </w:p>
    <w:p w14:paraId="63F121ED" w14:textId="77777777" w:rsidR="00C7318E" w:rsidRPr="00C7318E" w:rsidRDefault="00C7318E" w:rsidP="00C7318E">
      <w:pPr>
        <w:rPr>
          <w:lang w:val="en-US"/>
        </w:rPr>
      </w:pPr>
      <w:r w:rsidRPr="00C7318E">
        <w:rPr>
          <w:lang w:val="en-US"/>
        </w:rPr>
        <w:t xml:space="preserve">  }</w:t>
      </w:r>
    </w:p>
    <w:p w14:paraId="085DCBD1" w14:textId="2B2A20CE" w:rsidR="00C7318E" w:rsidRDefault="00C7318E" w:rsidP="00C7318E">
      <w:pPr>
        <w:rPr>
          <w:lang w:val="en-US"/>
        </w:rPr>
      </w:pPr>
      <w:r w:rsidRPr="00C7318E">
        <w:rPr>
          <w:lang w:val="en-US"/>
        </w:rPr>
        <w:t>}</w:t>
      </w:r>
    </w:p>
    <w:p w14:paraId="0A3958AE" w14:textId="77EBBC05" w:rsidR="00B441B0" w:rsidRDefault="00B441B0" w:rsidP="00C7318E">
      <w:pPr>
        <w:rPr>
          <w:lang w:val="en-US"/>
        </w:rPr>
      </w:pPr>
    </w:p>
    <w:p w14:paraId="45067EC3" w14:textId="1B33C62D" w:rsidR="00B441B0" w:rsidRPr="00B441B0" w:rsidRDefault="00B441B0" w:rsidP="00B441B0">
      <w:pPr>
        <w:pStyle w:val="Heading1"/>
        <w:rPr>
          <w:lang w:val="en-US"/>
        </w:rPr>
      </w:pPr>
      <w:r>
        <w:rPr>
          <w:lang w:val="en-US"/>
        </w:rPr>
        <w:t>Functions:</w:t>
      </w:r>
    </w:p>
    <w:p w14:paraId="34B87BD8" w14:textId="77777777" w:rsidR="00B441B0" w:rsidRPr="00B441B0" w:rsidRDefault="00B441B0" w:rsidP="00B441B0">
      <w:pPr>
        <w:rPr>
          <w:rStyle w:val="Strong"/>
        </w:rPr>
      </w:pPr>
      <w:r w:rsidRPr="00B441B0">
        <w:rPr>
          <w:rStyle w:val="Strong"/>
          <w:lang w:val="en-US"/>
        </w:rPr>
        <w:t>Users</w:t>
      </w:r>
      <w:r w:rsidRPr="00B441B0">
        <w:rPr>
          <w:rStyle w:val="Strong"/>
        </w:rPr>
        <w:t>:</w:t>
      </w:r>
    </w:p>
    <w:p w14:paraId="3001090B" w14:textId="40A51996" w:rsidR="00B441B0" w:rsidRDefault="00B441B0" w:rsidP="00B441B0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B441B0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Create </w:t>
      </w:r>
      <w:r w:rsidRPr="00B441B0">
        <w:rPr>
          <w:rFonts w:ascii="Segoe UI" w:hAnsi="Segoe UI" w:cs="Segoe UI"/>
          <w:color w:val="24292E"/>
          <w:shd w:val="clear" w:color="auto" w:fill="FFFFFF"/>
          <w:lang w:val="en-US"/>
        </w:rPr>
        <w:t>a</w:t>
      </w:r>
      <w:r w:rsidRPr="00B441B0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user account </w:t>
      </w:r>
    </w:p>
    <w:p w14:paraId="754900AD" w14:textId="34E1A8C2" w:rsidR="00B441B0" w:rsidRDefault="00B441B0" w:rsidP="00B441B0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B441B0">
        <w:rPr>
          <w:rFonts w:ascii="Segoe UI" w:hAnsi="Segoe UI" w:cs="Segoe UI"/>
          <w:color w:val="24292E"/>
          <w:shd w:val="clear" w:color="auto" w:fill="FFFFFF"/>
          <w:lang w:val="en-US"/>
        </w:rPr>
        <w:t>Modif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y</w:t>
      </w:r>
      <w:r w:rsidRPr="00B441B0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user account </w:t>
      </w:r>
    </w:p>
    <w:p w14:paraId="778A79F1" w14:textId="77777777" w:rsidR="00B441B0" w:rsidRDefault="00B441B0" w:rsidP="00B441B0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B441B0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Delete user account </w:t>
      </w:r>
    </w:p>
    <w:p w14:paraId="460B6064" w14:textId="77777777" w:rsidR="00B441B0" w:rsidRDefault="00B441B0" w:rsidP="00B441B0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14:paraId="15C302D4" w14:textId="77777777" w:rsidR="00B441B0" w:rsidRPr="00B441B0" w:rsidRDefault="00B441B0" w:rsidP="00B441B0">
      <w:pPr>
        <w:rPr>
          <w:rStyle w:val="Strong"/>
        </w:rPr>
      </w:pPr>
      <w:r w:rsidRPr="00B441B0">
        <w:rPr>
          <w:rStyle w:val="Strong"/>
          <w:lang w:val="en-US"/>
        </w:rPr>
        <w:t xml:space="preserve">User </w:t>
      </w:r>
      <w:r w:rsidRPr="00B441B0">
        <w:rPr>
          <w:rStyle w:val="Strong"/>
        </w:rPr>
        <w:t>can:</w:t>
      </w:r>
      <w:r w:rsidRPr="00B441B0">
        <w:rPr>
          <w:rStyle w:val="Strong"/>
          <w:lang w:val="en-US"/>
        </w:rPr>
        <w:t xml:space="preserve"> </w:t>
      </w:r>
    </w:p>
    <w:p w14:paraId="0982C527" w14:textId="6F2C68F2" w:rsidR="00B441B0" w:rsidRDefault="00B441B0" w:rsidP="00B441B0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B441B0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Create an Event </w:t>
      </w:r>
    </w:p>
    <w:p w14:paraId="79B8BDCD" w14:textId="2FA95FB5" w:rsidR="00B441B0" w:rsidRDefault="00B441B0" w:rsidP="00B441B0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B441B0">
        <w:rPr>
          <w:rFonts w:ascii="Segoe UI" w:hAnsi="Segoe UI" w:cs="Segoe UI"/>
          <w:color w:val="24292E"/>
          <w:shd w:val="clear" w:color="auto" w:fill="FFFFFF"/>
          <w:lang w:val="en-US"/>
        </w:rPr>
        <w:t>Modify</w:t>
      </w:r>
      <w:r w:rsidRPr="00B441B0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an Event </w:t>
      </w:r>
    </w:p>
    <w:p w14:paraId="652300A8" w14:textId="4E64EE55" w:rsidR="00B441B0" w:rsidRDefault="00B441B0" w:rsidP="00B441B0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B441B0">
        <w:rPr>
          <w:rFonts w:ascii="Segoe UI" w:hAnsi="Segoe UI" w:cs="Segoe UI"/>
          <w:color w:val="24292E"/>
          <w:shd w:val="clear" w:color="auto" w:fill="FFFFFF"/>
          <w:lang w:val="en-US"/>
        </w:rPr>
        <w:t>Delete an Event</w:t>
      </w:r>
    </w:p>
    <w:p w14:paraId="11181437" w14:textId="7D6C5B0C" w:rsidR="00B441B0" w:rsidRDefault="00B441B0" w:rsidP="00B441B0">
      <w:pPr>
        <w:rPr>
          <w:lang w:val="en-US"/>
        </w:rPr>
      </w:pPr>
    </w:p>
    <w:p w14:paraId="40EDCF46" w14:textId="167F255B" w:rsidR="00B441B0" w:rsidRPr="00B441B0" w:rsidRDefault="00E97253" w:rsidP="00B441B0">
      <w:pPr>
        <w:rPr>
          <w:lang w:val="en-US"/>
        </w:rPr>
      </w:pPr>
      <w:r>
        <w:rPr>
          <w:lang w:val="en-US"/>
        </w:rPr>
        <w:t>I have to create a module whit</w:t>
      </w:r>
      <w:r w:rsidR="009E4205">
        <w:rPr>
          <w:lang w:val="en-US"/>
        </w:rPr>
        <w:t>.</w:t>
      </w:r>
    </w:p>
    <w:p w14:paraId="1024DDA4" w14:textId="77777777" w:rsidR="00B441B0" w:rsidRPr="00B441B0" w:rsidRDefault="00B441B0" w:rsidP="00B441B0">
      <w:pPr>
        <w:rPr>
          <w:lang w:val="en-US"/>
        </w:rPr>
      </w:pPr>
    </w:p>
    <w:sectPr w:rsidR="00B441B0" w:rsidRPr="00B441B0" w:rsidSect="00C3186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851" w:bottom="1440" w:left="851" w:header="45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2B7E2" w14:textId="77777777" w:rsidR="00F30EE6" w:rsidRDefault="00F30EE6" w:rsidP="00883E5A">
      <w:pPr>
        <w:spacing w:after="0" w:line="240" w:lineRule="auto"/>
      </w:pPr>
      <w:r>
        <w:separator/>
      </w:r>
    </w:p>
  </w:endnote>
  <w:endnote w:type="continuationSeparator" w:id="0">
    <w:p w14:paraId="41805549" w14:textId="77777777" w:rsidR="00F30EE6" w:rsidRDefault="00F30EE6" w:rsidP="0088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03F4" w14:textId="38856E46" w:rsidR="00B75151" w:rsidRDefault="00B75151" w:rsidP="00583C81">
    <w:pPr>
      <w:pStyle w:val="Pieddepage1"/>
      <w:rPr>
        <w:rStyle w:val="ai3-name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EA03FD" wp14:editId="0789FE73">
              <wp:simplePos x="0" y="0"/>
              <wp:positionH relativeFrom="page">
                <wp:posOffset>38100</wp:posOffset>
              </wp:positionH>
              <wp:positionV relativeFrom="paragraph">
                <wp:posOffset>174625</wp:posOffset>
              </wp:positionV>
              <wp:extent cx="7524750" cy="381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89FE4" w14:textId="77777777" w:rsidR="00B75151" w:rsidRPr="001A6790" w:rsidRDefault="00B75151" w:rsidP="00AF70C3">
                          <w:pPr>
                            <w:pStyle w:val="Pieddepage1"/>
                            <w:jc w:val="center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i3-name"/>
                              <w:b/>
                              <w:color w:val="auto"/>
                            </w:rPr>
                            <w:t xml:space="preserve">INSA Lyon - </w:t>
                          </w:r>
                          <w:r>
                            <w:rPr>
                              <w:rFonts w:ascii="Arial" w:hAnsi="Arial" w:cs="Arial"/>
                              <w:color w:val="222222"/>
                            </w:rPr>
                            <w:t>20 Avenue Albert Einstein, 69100 Villeurbanne</w:t>
                          </w:r>
                        </w:p>
                        <w:p w14:paraId="3BEA0404" w14:textId="77777777" w:rsidR="00B75151" w:rsidRPr="00A0125F" w:rsidRDefault="00B75151" w:rsidP="003078F7">
                          <w:pPr>
                            <w:pStyle w:val="Pieddepage1"/>
                          </w:pPr>
                        </w:p>
                      </w:txbxContent>
                    </wps:txbx>
                    <wps:bodyPr rot="0" vert="horz" wrap="squar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A03F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pt;margin-top:13.75pt;width:592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" filled="f" stroked="f">
              <v:textbox inset="0">
                <w:txbxContent>
                  <w:p w14:paraId="24F89FE4" w14:textId="77777777" w:rsidR="00B75151" w:rsidRPr="001A6790" w:rsidRDefault="00B75151" w:rsidP="00AF70C3">
                    <w:pPr>
                      <w:pStyle w:val="Pieddepage1"/>
                      <w:jc w:val="center"/>
                      <w:rPr>
                        <w:color w:val="auto"/>
                        <w:sz w:val="20"/>
                        <w:szCs w:val="20"/>
                      </w:rPr>
                    </w:pPr>
                    <w:r>
                      <w:rPr>
                        <w:rStyle w:val="ai3-name"/>
                        <w:b/>
                        <w:color w:val="auto"/>
                      </w:rPr>
                      <w:t xml:space="preserve">INSA Lyon - </w:t>
                    </w:r>
                    <w:r>
                      <w:rPr>
                        <w:rFonts w:ascii="Arial" w:hAnsi="Arial" w:cs="Arial"/>
                        <w:color w:val="222222"/>
                      </w:rPr>
                      <w:t>20 Avenue Albert Einstein, 69100 Villeurbanne</w:t>
                    </w:r>
                  </w:p>
                  <w:p w14:paraId="3BEA0404" w14:textId="77777777" w:rsidR="00B75151" w:rsidRPr="00A0125F" w:rsidRDefault="00B75151" w:rsidP="003078F7">
                    <w:pPr>
                      <w:pStyle w:val="Pieddepage1"/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EA03FB" wp14:editId="1E59B822">
              <wp:simplePos x="0" y="0"/>
              <wp:positionH relativeFrom="margin">
                <wp:align>right</wp:align>
              </wp:positionH>
              <wp:positionV relativeFrom="paragraph">
                <wp:posOffset>165735</wp:posOffset>
              </wp:positionV>
              <wp:extent cx="474676" cy="342900"/>
              <wp:effectExtent l="0" t="0" r="1905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676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A0401" w14:textId="4F0F4709" w:rsidR="00B75151" w:rsidRPr="00A0125F" w:rsidRDefault="00B75151" w:rsidP="00583C81">
                          <w:pPr>
                            <w:pStyle w:val="Pieddepage1"/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3078F7">
                            <w:rPr>
                              <w:rFonts w:asciiTheme="majorHAnsi" w:hAnsiTheme="majorHAnsi" w:cstheme="majorHAnsi"/>
                              <w:b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3078F7">
                            <w:rPr>
                              <w:rFonts w:asciiTheme="majorHAnsi" w:hAnsiTheme="majorHAnsi" w:cstheme="majorHAnsi"/>
                              <w:b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3078F7">
                            <w:rPr>
                              <w:rFonts w:asciiTheme="majorHAnsi" w:hAnsiTheme="majorHAnsi" w:cstheme="majorHAnsi"/>
                              <w:b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E4205">
                            <w:rPr>
                              <w:rFonts w:asciiTheme="majorHAnsi" w:hAnsiTheme="majorHAnsi" w:cstheme="majorHAnsi"/>
                              <w:b/>
                              <w:noProof/>
                              <w:sz w:val="32"/>
                              <w:szCs w:val="32"/>
                            </w:rPr>
                            <w:t>4</w:t>
                          </w:r>
                          <w:r w:rsidRPr="003078F7">
                            <w:rPr>
                              <w:rFonts w:asciiTheme="majorHAnsi" w:hAnsiTheme="majorHAnsi" w:cstheme="majorHAnsi"/>
                              <w:b/>
                              <w:noProof/>
                              <w:sz w:val="32"/>
                              <w:szCs w:val="32"/>
                            </w:rPr>
                            <w:fldChar w:fldCharType="end"/>
                          </w:r>
                          <w:r w:rsidRPr="00A0125F">
                            <w:rPr>
                              <w:noProof/>
                              <w:sz w:val="26"/>
                              <w:szCs w:val="26"/>
                              <w:vertAlign w:val="superscript"/>
                            </w:rPr>
                            <w:t>/</w:t>
                          </w:r>
                          <w:r>
                            <w:rPr>
                              <w:noProof/>
                              <w:sz w:val="26"/>
                              <w:szCs w:val="26"/>
                              <w:vertAlign w:val="superscript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26"/>
                              <w:szCs w:val="26"/>
                              <w:vertAlign w:val="superscript"/>
                            </w:rPr>
                            <w:instrText xml:space="preserve"> NUMPAGES  \# "0"  \* MERGEFORMAT </w:instrText>
                          </w:r>
                          <w:r>
                            <w:rPr>
                              <w:noProof/>
                              <w:sz w:val="26"/>
                              <w:szCs w:val="26"/>
                              <w:vertAlign w:val="superscript"/>
                            </w:rPr>
                            <w:fldChar w:fldCharType="separate"/>
                          </w:r>
                          <w:r w:rsidR="009E4205">
                            <w:rPr>
                              <w:noProof/>
                              <w:sz w:val="26"/>
                              <w:szCs w:val="26"/>
                              <w:vertAlign w:val="superscript"/>
                            </w:rPr>
                            <w:t>4</w:t>
                          </w:r>
                          <w:r>
                            <w:rPr>
                              <w:noProof/>
                              <w:sz w:val="26"/>
                              <w:szCs w:val="26"/>
                              <w:vertAlign w:val="superscri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A03FB" id="Text Box 31" o:spid="_x0000_s1027" type="#_x0000_t202" style="position:absolute;margin-left:-13.8pt;margin-top:13.05pt;width:37.4pt;height:2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" filled="f" stroked="f">
              <v:textbox inset="0,,0">
                <w:txbxContent>
                  <w:p w14:paraId="3BEA0401" w14:textId="4F0F4709" w:rsidR="00B75151" w:rsidRPr="00A0125F" w:rsidRDefault="00B75151" w:rsidP="00583C81">
                    <w:pPr>
                      <w:pStyle w:val="Pieddepage1"/>
                      <w:jc w:val="right"/>
                      <w:rPr>
                        <w:sz w:val="26"/>
                        <w:szCs w:val="26"/>
                      </w:rPr>
                    </w:pPr>
                    <w:r w:rsidRPr="003078F7">
                      <w:rPr>
                        <w:rFonts w:asciiTheme="majorHAnsi" w:hAnsiTheme="majorHAnsi" w:cstheme="majorHAnsi"/>
                        <w:b/>
                        <w:sz w:val="32"/>
                        <w:szCs w:val="32"/>
                      </w:rPr>
                      <w:fldChar w:fldCharType="begin"/>
                    </w:r>
                    <w:r w:rsidRPr="003078F7">
                      <w:rPr>
                        <w:rFonts w:asciiTheme="majorHAnsi" w:hAnsiTheme="majorHAnsi" w:cstheme="majorHAnsi"/>
                        <w:b/>
                        <w:sz w:val="32"/>
                        <w:szCs w:val="32"/>
                      </w:rPr>
                      <w:instrText xml:space="preserve"> PAGE   \* MERGEFORMAT </w:instrText>
                    </w:r>
                    <w:r w:rsidRPr="003078F7">
                      <w:rPr>
                        <w:rFonts w:asciiTheme="majorHAnsi" w:hAnsiTheme="majorHAnsi" w:cstheme="majorHAnsi"/>
                        <w:b/>
                        <w:sz w:val="32"/>
                        <w:szCs w:val="32"/>
                      </w:rPr>
                      <w:fldChar w:fldCharType="separate"/>
                    </w:r>
                    <w:r w:rsidR="009E4205">
                      <w:rPr>
                        <w:rFonts w:asciiTheme="majorHAnsi" w:hAnsiTheme="majorHAnsi" w:cstheme="majorHAnsi"/>
                        <w:b/>
                        <w:noProof/>
                        <w:sz w:val="32"/>
                        <w:szCs w:val="32"/>
                      </w:rPr>
                      <w:t>4</w:t>
                    </w:r>
                    <w:r w:rsidRPr="003078F7">
                      <w:rPr>
                        <w:rFonts w:asciiTheme="majorHAnsi" w:hAnsiTheme="majorHAnsi" w:cstheme="majorHAnsi"/>
                        <w:b/>
                        <w:noProof/>
                        <w:sz w:val="32"/>
                        <w:szCs w:val="32"/>
                      </w:rPr>
                      <w:fldChar w:fldCharType="end"/>
                    </w:r>
                    <w:r w:rsidRPr="00A0125F">
                      <w:rPr>
                        <w:noProof/>
                        <w:sz w:val="26"/>
                        <w:szCs w:val="26"/>
                        <w:vertAlign w:val="superscript"/>
                      </w:rPr>
                      <w:t>/</w:t>
                    </w:r>
                    <w:r>
                      <w:rPr>
                        <w:noProof/>
                        <w:sz w:val="26"/>
                        <w:szCs w:val="26"/>
                        <w:vertAlign w:val="superscript"/>
                      </w:rPr>
                      <w:fldChar w:fldCharType="begin"/>
                    </w:r>
                    <w:r>
                      <w:rPr>
                        <w:noProof/>
                        <w:sz w:val="26"/>
                        <w:szCs w:val="26"/>
                        <w:vertAlign w:val="superscript"/>
                      </w:rPr>
                      <w:instrText xml:space="preserve"> NUMPAGES  \# "0"  \* MERGEFORMAT </w:instrText>
                    </w:r>
                    <w:r>
                      <w:rPr>
                        <w:noProof/>
                        <w:sz w:val="26"/>
                        <w:szCs w:val="26"/>
                        <w:vertAlign w:val="superscript"/>
                      </w:rPr>
                      <w:fldChar w:fldCharType="separate"/>
                    </w:r>
                    <w:r w:rsidR="009E4205">
                      <w:rPr>
                        <w:noProof/>
                        <w:sz w:val="26"/>
                        <w:szCs w:val="26"/>
                        <w:vertAlign w:val="superscript"/>
                      </w:rPr>
                      <w:t>4</w:t>
                    </w:r>
                    <w:r>
                      <w:rPr>
                        <w:noProof/>
                        <w:sz w:val="26"/>
                        <w:szCs w:val="26"/>
                        <w:vertAlign w:val="superscript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EA03FF" wp14:editId="3BEA0400">
              <wp:simplePos x="0" y="0"/>
              <wp:positionH relativeFrom="margin">
                <wp:posOffset>0</wp:posOffset>
              </wp:positionH>
              <wp:positionV relativeFrom="paragraph">
                <wp:posOffset>10795</wp:posOffset>
              </wp:positionV>
              <wp:extent cx="6480000" cy="142875"/>
              <wp:effectExtent l="0" t="19050" r="92710" b="28575"/>
              <wp:wrapNone/>
              <wp:docPr id="12" name="Freeform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42875"/>
                      </a:xfrm>
                      <a:custGeom>
                        <a:avLst/>
                        <a:gdLst>
                          <a:gd name="connsiteX0" fmla="*/ 0 w 6504317"/>
                          <a:gd name="connsiteY0" fmla="*/ 112144 h 120770"/>
                          <a:gd name="connsiteX1" fmla="*/ 3096883 w 6504317"/>
                          <a:gd name="connsiteY1" fmla="*/ 112144 h 120770"/>
                          <a:gd name="connsiteX2" fmla="*/ 3209027 w 6504317"/>
                          <a:gd name="connsiteY2" fmla="*/ 0 h 120770"/>
                          <a:gd name="connsiteX3" fmla="*/ 3329797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12144 h 120770"/>
                          <a:gd name="connsiteX1" fmla="*/ 3127218 w 6504317"/>
                          <a:gd name="connsiteY1" fmla="*/ 120770 h 120770"/>
                          <a:gd name="connsiteX2" fmla="*/ 3209027 w 6504317"/>
                          <a:gd name="connsiteY2" fmla="*/ 0 h 120770"/>
                          <a:gd name="connsiteX3" fmla="*/ 3329797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12144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29797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12144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51465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20770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51465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20770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64372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6504317" h="120770">
                            <a:moveTo>
                              <a:pt x="0" y="120770"/>
                            </a:moveTo>
                            <a:lnTo>
                              <a:pt x="3127218" y="120770"/>
                            </a:lnTo>
                            <a:lnTo>
                              <a:pt x="3243696" y="0"/>
                            </a:lnTo>
                            <a:lnTo>
                              <a:pt x="3364372" y="120770"/>
                            </a:lnTo>
                            <a:lnTo>
                              <a:pt x="6504317" y="120770"/>
                            </a:lnTo>
                            <a:lnTo>
                              <a:pt x="6487064" y="12077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E63C2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F3C27B" id="Freeform 12" o:spid="_x0000_s1026" style="position:absolute;margin-left:0;margin-top:.85pt;width:510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04317,12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" path="m,120770r3127218,l3243696,r120676,120770l6504317,120770r-17253,e" filled="f" strokecolor="#e63c2f" strokeweight="1pt">
              <v:stroke joinstyle="miter"/>
              <v:path arrowok="t" o:connecttype="custom" o:connectlocs="0,142875;3115527,142875;3231569,0;3351794,142875;6480000,142875;6462812,142875" o:connectangles="0,0,0,0,0,0"/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3D989" w14:textId="0DE75F46" w:rsidR="00B75151" w:rsidRPr="00462CA0" w:rsidRDefault="004F1EA6" w:rsidP="00462CA0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4CF92E1" wp14:editId="0B332F61">
              <wp:simplePos x="0" y="0"/>
              <wp:positionH relativeFrom="margin">
                <wp:align>center</wp:align>
              </wp:positionH>
              <wp:positionV relativeFrom="paragraph">
                <wp:posOffset>49530</wp:posOffset>
              </wp:positionV>
              <wp:extent cx="6480000" cy="142875"/>
              <wp:effectExtent l="0" t="19050" r="92710" b="28575"/>
              <wp:wrapNone/>
              <wp:docPr id="27" name="Freeform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42875"/>
                      </a:xfrm>
                      <a:custGeom>
                        <a:avLst/>
                        <a:gdLst>
                          <a:gd name="connsiteX0" fmla="*/ 0 w 6504317"/>
                          <a:gd name="connsiteY0" fmla="*/ 112144 h 120770"/>
                          <a:gd name="connsiteX1" fmla="*/ 3096883 w 6504317"/>
                          <a:gd name="connsiteY1" fmla="*/ 112144 h 120770"/>
                          <a:gd name="connsiteX2" fmla="*/ 3209027 w 6504317"/>
                          <a:gd name="connsiteY2" fmla="*/ 0 h 120770"/>
                          <a:gd name="connsiteX3" fmla="*/ 3329797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12144 h 120770"/>
                          <a:gd name="connsiteX1" fmla="*/ 3127218 w 6504317"/>
                          <a:gd name="connsiteY1" fmla="*/ 120770 h 120770"/>
                          <a:gd name="connsiteX2" fmla="*/ 3209027 w 6504317"/>
                          <a:gd name="connsiteY2" fmla="*/ 0 h 120770"/>
                          <a:gd name="connsiteX3" fmla="*/ 3329797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12144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29797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12144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51465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20770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51465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  <a:gd name="connsiteX0" fmla="*/ 0 w 6504317"/>
                          <a:gd name="connsiteY0" fmla="*/ 120770 h 120770"/>
                          <a:gd name="connsiteX1" fmla="*/ 3127218 w 6504317"/>
                          <a:gd name="connsiteY1" fmla="*/ 120770 h 120770"/>
                          <a:gd name="connsiteX2" fmla="*/ 3243696 w 6504317"/>
                          <a:gd name="connsiteY2" fmla="*/ 0 h 120770"/>
                          <a:gd name="connsiteX3" fmla="*/ 3364372 w 6504317"/>
                          <a:gd name="connsiteY3" fmla="*/ 120770 h 120770"/>
                          <a:gd name="connsiteX4" fmla="*/ 6504317 w 6504317"/>
                          <a:gd name="connsiteY4" fmla="*/ 120770 h 120770"/>
                          <a:gd name="connsiteX5" fmla="*/ 6487064 w 6504317"/>
                          <a:gd name="connsiteY5" fmla="*/ 120770 h 12077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6504317" h="120770">
                            <a:moveTo>
                              <a:pt x="0" y="120770"/>
                            </a:moveTo>
                            <a:lnTo>
                              <a:pt x="3127218" y="120770"/>
                            </a:lnTo>
                            <a:lnTo>
                              <a:pt x="3243696" y="0"/>
                            </a:lnTo>
                            <a:lnTo>
                              <a:pt x="3364372" y="120770"/>
                            </a:lnTo>
                            <a:lnTo>
                              <a:pt x="6504317" y="120770"/>
                            </a:lnTo>
                            <a:lnTo>
                              <a:pt x="6487064" y="12077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E63C2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E2D5F5" id="Freeform 12" o:spid="_x0000_s1026" style="position:absolute;margin-left:0;margin-top:3.9pt;width:510.25pt;height:11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6504317,12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" path="m,120770r3127218,l3243696,r120676,120770l6504317,120770r-17253,e" filled="f" strokecolor="#e63c2f" strokeweight="1pt">
              <v:stroke joinstyle="miter"/>
              <v:path arrowok="t" o:connecttype="custom" o:connectlocs="0,142875;3115527,142875;3231569,0;3351794,142875;6480000,142875;6462812,142875" o:connectangles="0,0,0,0,0,0"/>
              <w10:wrap anchorx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4D7EF2E" wp14:editId="2B92A908">
              <wp:simplePos x="0" y="0"/>
              <wp:positionH relativeFrom="margin">
                <wp:align>center</wp:align>
              </wp:positionH>
              <wp:positionV relativeFrom="paragraph">
                <wp:posOffset>198755</wp:posOffset>
              </wp:positionV>
              <wp:extent cx="7524750" cy="38100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5725E" w14:textId="4EBAC78E" w:rsidR="00B75151" w:rsidRPr="001A6790" w:rsidRDefault="00B75151" w:rsidP="00462CA0">
                          <w:pPr>
                            <w:pStyle w:val="Pieddepage1"/>
                            <w:jc w:val="center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i3-name"/>
                              <w:b/>
                              <w:color w:val="auto"/>
                            </w:rPr>
                            <w:t xml:space="preserve">INSA Lyon - </w:t>
                          </w:r>
                          <w:r>
                            <w:rPr>
                              <w:rFonts w:ascii="Arial" w:hAnsi="Arial" w:cs="Arial"/>
                              <w:color w:val="222222"/>
                            </w:rPr>
                            <w:t>20 Avenue Albert Einstein, 69100 Villeurbanne</w:t>
                          </w:r>
                        </w:p>
                        <w:p w14:paraId="30413FFD" w14:textId="77777777" w:rsidR="00B75151" w:rsidRPr="00A0125F" w:rsidRDefault="00B75151" w:rsidP="00462CA0">
                          <w:pPr>
                            <w:pStyle w:val="Pieddepage1"/>
                          </w:pPr>
                        </w:p>
                      </w:txbxContent>
                    </wps:txbx>
                    <wps:bodyPr rot="0" vert="horz" wrap="squar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D7EF2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15.65pt;width:592.5pt;height:30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" filled="f" stroked="f">
              <v:textbox inset="0">
                <w:txbxContent>
                  <w:p w14:paraId="1145725E" w14:textId="4EBAC78E" w:rsidR="00B75151" w:rsidRPr="001A6790" w:rsidRDefault="00B75151" w:rsidP="00462CA0">
                    <w:pPr>
                      <w:pStyle w:val="Pieddepage1"/>
                      <w:jc w:val="center"/>
                      <w:rPr>
                        <w:color w:val="auto"/>
                        <w:sz w:val="20"/>
                        <w:szCs w:val="20"/>
                      </w:rPr>
                    </w:pPr>
                    <w:r>
                      <w:rPr>
                        <w:rStyle w:val="ai3-name"/>
                        <w:b/>
                        <w:color w:val="auto"/>
                      </w:rPr>
                      <w:t xml:space="preserve">INSA Lyon - </w:t>
                    </w:r>
                    <w:r>
                      <w:rPr>
                        <w:rFonts w:ascii="Arial" w:hAnsi="Arial" w:cs="Arial"/>
                        <w:color w:val="222222"/>
                      </w:rPr>
                      <w:t>20 Avenue Albert Einstein, 69100 Villeurbanne</w:t>
                    </w:r>
                  </w:p>
                  <w:p w14:paraId="30413FFD" w14:textId="77777777" w:rsidR="00B75151" w:rsidRPr="00A0125F" w:rsidRDefault="00B75151" w:rsidP="00462CA0">
                    <w:pPr>
                      <w:pStyle w:val="Pieddepage1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A8A27" w14:textId="77777777" w:rsidR="00F30EE6" w:rsidRDefault="00F30EE6" w:rsidP="00883E5A">
      <w:pPr>
        <w:spacing w:after="0" w:line="240" w:lineRule="auto"/>
      </w:pPr>
      <w:r>
        <w:separator/>
      </w:r>
    </w:p>
  </w:footnote>
  <w:footnote w:type="continuationSeparator" w:id="0">
    <w:p w14:paraId="6C9C0771" w14:textId="77777777" w:rsidR="00F30EE6" w:rsidRDefault="00F30EE6" w:rsidP="00883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03F1" w14:textId="06250E4E" w:rsidR="00B75151" w:rsidRPr="00D94D52" w:rsidRDefault="00B75151" w:rsidP="009F3985">
    <w:pPr>
      <w:pStyle w:val="Header"/>
      <w:tabs>
        <w:tab w:val="clear" w:pos="9072"/>
      </w:tabs>
      <w:ind w:right="906"/>
      <w:jc w:val="center"/>
      <w:rPr>
        <w:rFonts w:cstheme="minorHAnsi"/>
        <w:color w:val="AEAAAA" w:themeColor="background2" w:themeShade="BF"/>
      </w:rPr>
    </w:pPr>
    <w:r>
      <w:rPr>
        <w:noProof/>
        <w:lang w:eastAsia="fr-FR"/>
      </w:rPr>
      <w:drawing>
        <wp:anchor distT="0" distB="0" distL="114300" distR="114300" simplePos="0" relativeHeight="251682816" behindDoc="0" locked="0" layoutInCell="1" allowOverlap="1" wp14:anchorId="6ECF4D32" wp14:editId="26613D09">
          <wp:simplePos x="0" y="0"/>
          <wp:positionH relativeFrom="margin">
            <wp:align>right</wp:align>
          </wp:positionH>
          <wp:positionV relativeFrom="paragraph">
            <wp:posOffset>-42062</wp:posOffset>
          </wp:positionV>
          <wp:extent cx="1393585" cy="314325"/>
          <wp:effectExtent l="0" t="0" r="0" b="0"/>
          <wp:wrapNone/>
          <wp:docPr id="15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co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585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AEAAAA" w:themeColor="background2" w:themeShade="BF"/>
      </w:rPr>
      <w:t xml:space="preserve">Gabriel Farra </w:t>
    </w:r>
    <w:r w:rsidRPr="00D94D52">
      <w:rPr>
        <w:rFonts w:cstheme="minorHAnsi"/>
        <w:color w:val="AEAAAA" w:themeColor="background2" w:themeShade="BF"/>
      </w:rPr>
      <w:t xml:space="preserve">| </w:t>
    </w:r>
    <w:sdt>
      <w:sdtPr>
        <w:rPr>
          <w:rFonts w:cstheme="minorHAnsi"/>
          <w:color w:val="AEAAAA" w:themeColor="background2" w:themeShade="BF"/>
        </w:rPr>
        <w:alias w:val="Titre "/>
        <w:tag w:val=""/>
        <w:id w:val="10057788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cstheme="minorHAnsi"/>
            <w:color w:val="AEAAAA" w:themeColor="background2" w:themeShade="BF"/>
          </w:rPr>
          <w:t>Rapport d’activité période 2 - 3</w:t>
        </w:r>
      </w:sdtContent>
    </w:sdt>
  </w:p>
  <w:p w14:paraId="3BEA03F2" w14:textId="17F9DF25" w:rsidR="00B75151" w:rsidRPr="008D583E" w:rsidRDefault="00B75151" w:rsidP="008D583E">
    <w:pPr>
      <w:pStyle w:val="Header"/>
    </w:pPr>
    <w:r w:rsidRPr="00D5429A">
      <w:rPr>
        <w:rFonts w:cstheme="minorHAnsi"/>
        <w:noProof/>
        <w:color w:val="AEAAAA" w:themeColor="background2" w:themeShade="BF"/>
        <w:lang w:eastAsia="fr-F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EA03F9" wp14:editId="19E8342E">
              <wp:simplePos x="0" y="0"/>
              <wp:positionH relativeFrom="margin">
                <wp:align>left</wp:align>
              </wp:positionH>
              <wp:positionV relativeFrom="paragraph">
                <wp:posOffset>122019</wp:posOffset>
              </wp:positionV>
              <wp:extent cx="5760000" cy="0"/>
              <wp:effectExtent l="0" t="0" r="31750" b="1905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C2414F" id="Connecteur droit 3" o:spid="_x0000_s1026" style="position:absolute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9.6pt" to="453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" strokecolor="#e63c2f [3208]" strokeweight="1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A2D0B" w14:textId="2BACA19A" w:rsidR="00B75151" w:rsidRDefault="00B75151" w:rsidP="003C5B52">
    <w:pPr>
      <w:pStyle w:val="Header"/>
    </w:pPr>
    <w:r w:rsidRPr="00FF495F">
      <w:rPr>
        <w:noProof/>
        <w:lang w:eastAsia="fr-FR"/>
      </w:rPr>
      <w:drawing>
        <wp:anchor distT="0" distB="0" distL="114300" distR="114300" simplePos="0" relativeHeight="251687936" behindDoc="0" locked="0" layoutInCell="1" allowOverlap="1" wp14:anchorId="62D115FF" wp14:editId="0A45C137">
          <wp:simplePos x="0" y="0"/>
          <wp:positionH relativeFrom="margin">
            <wp:posOffset>5086350</wp:posOffset>
          </wp:positionH>
          <wp:positionV relativeFrom="paragraph">
            <wp:posOffset>198120</wp:posOffset>
          </wp:positionV>
          <wp:extent cx="1393585" cy="314325"/>
          <wp:effectExtent l="0" t="0" r="0" b="0"/>
          <wp:wrapNone/>
          <wp:docPr id="17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co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3585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6B31B6" w14:textId="585C5802" w:rsidR="00B75151" w:rsidRDefault="00B7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CB6"/>
    <w:multiLevelType w:val="hybridMultilevel"/>
    <w:tmpl w:val="DA48B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51848"/>
    <w:multiLevelType w:val="hybridMultilevel"/>
    <w:tmpl w:val="0FA212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82C12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C4E11"/>
    <w:multiLevelType w:val="multilevel"/>
    <w:tmpl w:val="E4C058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97171"/>
    <w:multiLevelType w:val="multilevel"/>
    <w:tmpl w:val="8654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1407D"/>
    <w:multiLevelType w:val="hybridMultilevel"/>
    <w:tmpl w:val="F6941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7646E"/>
    <w:multiLevelType w:val="hybridMultilevel"/>
    <w:tmpl w:val="26526D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963BF"/>
    <w:multiLevelType w:val="hybridMultilevel"/>
    <w:tmpl w:val="A2D67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61020"/>
    <w:multiLevelType w:val="hybridMultilevel"/>
    <w:tmpl w:val="D2E65092"/>
    <w:lvl w:ilvl="0" w:tplc="25DCF6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F7EC7"/>
    <w:multiLevelType w:val="hybridMultilevel"/>
    <w:tmpl w:val="FE58FA50"/>
    <w:lvl w:ilvl="0" w:tplc="37262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25F1F"/>
    <w:multiLevelType w:val="hybridMultilevel"/>
    <w:tmpl w:val="F5241D1A"/>
    <w:lvl w:ilvl="0" w:tplc="DAD01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B039D"/>
    <w:multiLevelType w:val="multilevel"/>
    <w:tmpl w:val="9F68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307A7"/>
    <w:multiLevelType w:val="hybridMultilevel"/>
    <w:tmpl w:val="80605F7C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C8552F7"/>
    <w:multiLevelType w:val="multilevel"/>
    <w:tmpl w:val="85604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AE4D50"/>
    <w:multiLevelType w:val="hybridMultilevel"/>
    <w:tmpl w:val="544653C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F6F0BEC"/>
    <w:multiLevelType w:val="multilevel"/>
    <w:tmpl w:val="E4C0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1216D"/>
    <w:multiLevelType w:val="multilevel"/>
    <w:tmpl w:val="E4C058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B836D2"/>
    <w:multiLevelType w:val="hybridMultilevel"/>
    <w:tmpl w:val="B50E69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B0881"/>
    <w:multiLevelType w:val="hybridMultilevel"/>
    <w:tmpl w:val="C276D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A1F82"/>
    <w:multiLevelType w:val="hybridMultilevel"/>
    <w:tmpl w:val="BB4288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715ED"/>
    <w:multiLevelType w:val="hybridMultilevel"/>
    <w:tmpl w:val="CA4C6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A85CAB"/>
    <w:multiLevelType w:val="hybridMultilevel"/>
    <w:tmpl w:val="A944219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00579F1"/>
    <w:multiLevelType w:val="hybridMultilevel"/>
    <w:tmpl w:val="C9369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639FB"/>
    <w:multiLevelType w:val="hybridMultilevel"/>
    <w:tmpl w:val="05C25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BA31B9"/>
    <w:multiLevelType w:val="multilevel"/>
    <w:tmpl w:val="7B2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94D13"/>
    <w:multiLevelType w:val="multilevel"/>
    <w:tmpl w:val="0ED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9B50F8"/>
    <w:multiLevelType w:val="hybridMultilevel"/>
    <w:tmpl w:val="18467B7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CF54606"/>
    <w:multiLevelType w:val="multilevel"/>
    <w:tmpl w:val="40F4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17681A"/>
    <w:multiLevelType w:val="multilevel"/>
    <w:tmpl w:val="06AE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C84F7D"/>
    <w:multiLevelType w:val="hybridMultilevel"/>
    <w:tmpl w:val="6F022828"/>
    <w:lvl w:ilvl="0" w:tplc="225A27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D4E73"/>
    <w:multiLevelType w:val="hybridMultilevel"/>
    <w:tmpl w:val="CDC0DDC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49A32392"/>
    <w:multiLevelType w:val="multilevel"/>
    <w:tmpl w:val="B1081A2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4A9E6266"/>
    <w:multiLevelType w:val="hybridMultilevel"/>
    <w:tmpl w:val="7C507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A218C0"/>
    <w:multiLevelType w:val="hybridMultilevel"/>
    <w:tmpl w:val="3DA2D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634B5"/>
    <w:multiLevelType w:val="hybridMultilevel"/>
    <w:tmpl w:val="043A6BC8"/>
    <w:lvl w:ilvl="0" w:tplc="4FF83B8E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684B0C"/>
    <w:multiLevelType w:val="hybridMultilevel"/>
    <w:tmpl w:val="A628C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13401B"/>
    <w:multiLevelType w:val="hybridMultilevel"/>
    <w:tmpl w:val="2E62A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951B2F"/>
    <w:multiLevelType w:val="hybridMultilevel"/>
    <w:tmpl w:val="0994D776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59526C40"/>
    <w:multiLevelType w:val="hybridMultilevel"/>
    <w:tmpl w:val="7414B82C"/>
    <w:lvl w:ilvl="0" w:tplc="225A27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725907"/>
    <w:multiLevelType w:val="hybridMultilevel"/>
    <w:tmpl w:val="55BEF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F08CC"/>
    <w:multiLevelType w:val="hybridMultilevel"/>
    <w:tmpl w:val="70F277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94296A"/>
    <w:multiLevelType w:val="hybridMultilevel"/>
    <w:tmpl w:val="EDE2A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B63D13"/>
    <w:multiLevelType w:val="hybridMultilevel"/>
    <w:tmpl w:val="7E6438A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006208D"/>
    <w:multiLevelType w:val="multilevel"/>
    <w:tmpl w:val="F618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BD5799"/>
    <w:multiLevelType w:val="hybridMultilevel"/>
    <w:tmpl w:val="987A0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3B72BD"/>
    <w:multiLevelType w:val="hybridMultilevel"/>
    <w:tmpl w:val="2242CAE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2866EA"/>
    <w:multiLevelType w:val="multilevel"/>
    <w:tmpl w:val="E26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C16768"/>
    <w:multiLevelType w:val="hybridMultilevel"/>
    <w:tmpl w:val="88A46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9683B"/>
    <w:multiLevelType w:val="multilevel"/>
    <w:tmpl w:val="C482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9B055E"/>
    <w:multiLevelType w:val="multilevel"/>
    <w:tmpl w:val="0AC819CA"/>
    <w:lvl w:ilvl="0">
      <w:start w:val="1"/>
      <w:numFmt w:val="bullet"/>
      <w:lvlText w:val=""/>
      <w:lvlJc w:val="left"/>
      <w:pPr>
        <w:tabs>
          <w:tab w:val="num" w:pos="-840"/>
        </w:tabs>
        <w:ind w:left="-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20"/>
        </w:tabs>
        <w:ind w:left="-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</w:num>
  <w:num w:numId="3">
    <w:abstractNumId w:val="30"/>
  </w:num>
  <w:num w:numId="4">
    <w:abstractNumId w:val="38"/>
  </w:num>
  <w:num w:numId="5">
    <w:abstractNumId w:val="40"/>
  </w:num>
  <w:num w:numId="6">
    <w:abstractNumId w:val="43"/>
  </w:num>
  <w:num w:numId="7">
    <w:abstractNumId w:val="46"/>
  </w:num>
  <w:num w:numId="8">
    <w:abstractNumId w:val="0"/>
  </w:num>
  <w:num w:numId="9">
    <w:abstractNumId w:val="39"/>
  </w:num>
  <w:num w:numId="10">
    <w:abstractNumId w:val="29"/>
  </w:num>
  <w:num w:numId="11">
    <w:abstractNumId w:val="1"/>
  </w:num>
  <w:num w:numId="12">
    <w:abstractNumId w:val="14"/>
  </w:num>
  <w:num w:numId="13">
    <w:abstractNumId w:val="15"/>
  </w:num>
  <w:num w:numId="14">
    <w:abstractNumId w:val="2"/>
  </w:num>
  <w:num w:numId="15">
    <w:abstractNumId w:val="41"/>
  </w:num>
  <w:num w:numId="16">
    <w:abstractNumId w:val="44"/>
  </w:num>
  <w:num w:numId="17">
    <w:abstractNumId w:val="16"/>
  </w:num>
  <w:num w:numId="18">
    <w:abstractNumId w:val="5"/>
  </w:num>
  <w:num w:numId="19">
    <w:abstractNumId w:val="31"/>
  </w:num>
  <w:num w:numId="20">
    <w:abstractNumId w:val="4"/>
  </w:num>
  <w:num w:numId="21">
    <w:abstractNumId w:val="32"/>
  </w:num>
  <w:num w:numId="22">
    <w:abstractNumId w:val="9"/>
  </w:num>
  <w:num w:numId="23">
    <w:abstractNumId w:val="7"/>
  </w:num>
  <w:num w:numId="24">
    <w:abstractNumId w:val="37"/>
  </w:num>
  <w:num w:numId="25">
    <w:abstractNumId w:val="23"/>
  </w:num>
  <w:num w:numId="26">
    <w:abstractNumId w:val="10"/>
  </w:num>
  <w:num w:numId="27">
    <w:abstractNumId w:val="21"/>
  </w:num>
  <w:num w:numId="28">
    <w:abstractNumId w:val="3"/>
  </w:num>
  <w:num w:numId="29">
    <w:abstractNumId w:val="19"/>
  </w:num>
  <w:num w:numId="30">
    <w:abstractNumId w:val="35"/>
  </w:num>
  <w:num w:numId="31">
    <w:abstractNumId w:val="27"/>
  </w:num>
  <w:num w:numId="32">
    <w:abstractNumId w:val="18"/>
  </w:num>
  <w:num w:numId="33">
    <w:abstractNumId w:val="26"/>
  </w:num>
  <w:num w:numId="34">
    <w:abstractNumId w:val="24"/>
  </w:num>
  <w:num w:numId="35">
    <w:abstractNumId w:val="42"/>
  </w:num>
  <w:num w:numId="36">
    <w:abstractNumId w:val="47"/>
  </w:num>
  <w:num w:numId="37">
    <w:abstractNumId w:val="45"/>
  </w:num>
  <w:num w:numId="38">
    <w:abstractNumId w:val="48"/>
  </w:num>
  <w:num w:numId="39">
    <w:abstractNumId w:val="28"/>
  </w:num>
  <w:num w:numId="40">
    <w:abstractNumId w:val="33"/>
  </w:num>
  <w:num w:numId="41">
    <w:abstractNumId w:val="25"/>
  </w:num>
  <w:num w:numId="42">
    <w:abstractNumId w:val="13"/>
  </w:num>
  <w:num w:numId="43">
    <w:abstractNumId w:val="17"/>
  </w:num>
  <w:num w:numId="44">
    <w:abstractNumId w:val="8"/>
  </w:num>
  <w:num w:numId="45">
    <w:abstractNumId w:val="22"/>
  </w:num>
  <w:num w:numId="46">
    <w:abstractNumId w:val="34"/>
  </w:num>
  <w:num w:numId="47">
    <w:abstractNumId w:val="36"/>
  </w:num>
  <w:num w:numId="48">
    <w:abstractNumId w:val="11"/>
  </w:num>
  <w:num w:numId="49">
    <w:abstractNumId w:val="6"/>
  </w:num>
  <w:num w:numId="5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DFB"/>
    <w:rsid w:val="00010906"/>
    <w:rsid w:val="00014034"/>
    <w:rsid w:val="00014A17"/>
    <w:rsid w:val="000202D4"/>
    <w:rsid w:val="000215AF"/>
    <w:rsid w:val="0002343C"/>
    <w:rsid w:val="00025A00"/>
    <w:rsid w:val="00046223"/>
    <w:rsid w:val="000639A1"/>
    <w:rsid w:val="00064A5B"/>
    <w:rsid w:val="0006723F"/>
    <w:rsid w:val="00074977"/>
    <w:rsid w:val="0007612C"/>
    <w:rsid w:val="000761F8"/>
    <w:rsid w:val="00080C1C"/>
    <w:rsid w:val="00081403"/>
    <w:rsid w:val="00084AC6"/>
    <w:rsid w:val="00096F61"/>
    <w:rsid w:val="00097B4A"/>
    <w:rsid w:val="000A2801"/>
    <w:rsid w:val="000C13B2"/>
    <w:rsid w:val="000C515F"/>
    <w:rsid w:val="000C53F4"/>
    <w:rsid w:val="000D1BBA"/>
    <w:rsid w:val="000D6129"/>
    <w:rsid w:val="000E679D"/>
    <w:rsid w:val="000F169E"/>
    <w:rsid w:val="000F6949"/>
    <w:rsid w:val="00100561"/>
    <w:rsid w:val="00106D6A"/>
    <w:rsid w:val="00117394"/>
    <w:rsid w:val="00145C0B"/>
    <w:rsid w:val="00146E1C"/>
    <w:rsid w:val="0015313F"/>
    <w:rsid w:val="00156607"/>
    <w:rsid w:val="00157EAD"/>
    <w:rsid w:val="001607B3"/>
    <w:rsid w:val="00164609"/>
    <w:rsid w:val="00173DFB"/>
    <w:rsid w:val="00175DC6"/>
    <w:rsid w:val="001770AD"/>
    <w:rsid w:val="001805A5"/>
    <w:rsid w:val="0018175C"/>
    <w:rsid w:val="0018586A"/>
    <w:rsid w:val="00185E40"/>
    <w:rsid w:val="00193325"/>
    <w:rsid w:val="001B29EB"/>
    <w:rsid w:val="001C409A"/>
    <w:rsid w:val="001E5E28"/>
    <w:rsid w:val="001E6897"/>
    <w:rsid w:val="001E78D5"/>
    <w:rsid w:val="002016CB"/>
    <w:rsid w:val="00203D06"/>
    <w:rsid w:val="0021102B"/>
    <w:rsid w:val="00214BC2"/>
    <w:rsid w:val="00216032"/>
    <w:rsid w:val="00221D76"/>
    <w:rsid w:val="0022233A"/>
    <w:rsid w:val="00223FF8"/>
    <w:rsid w:val="00224837"/>
    <w:rsid w:val="0022685C"/>
    <w:rsid w:val="00235948"/>
    <w:rsid w:val="00236A58"/>
    <w:rsid w:val="00241E48"/>
    <w:rsid w:val="00245A89"/>
    <w:rsid w:val="00253237"/>
    <w:rsid w:val="00254A36"/>
    <w:rsid w:val="00273406"/>
    <w:rsid w:val="00274F6F"/>
    <w:rsid w:val="00281AF1"/>
    <w:rsid w:val="00283151"/>
    <w:rsid w:val="0029254A"/>
    <w:rsid w:val="002928C5"/>
    <w:rsid w:val="00292A24"/>
    <w:rsid w:val="002941C1"/>
    <w:rsid w:val="002A1DF0"/>
    <w:rsid w:val="002B3AD7"/>
    <w:rsid w:val="002C4DB7"/>
    <w:rsid w:val="002D0550"/>
    <w:rsid w:val="002D1CEF"/>
    <w:rsid w:val="002F49D8"/>
    <w:rsid w:val="002F4C0E"/>
    <w:rsid w:val="002F6018"/>
    <w:rsid w:val="00302563"/>
    <w:rsid w:val="003078F7"/>
    <w:rsid w:val="00310B25"/>
    <w:rsid w:val="00313C32"/>
    <w:rsid w:val="00314F6A"/>
    <w:rsid w:val="00320B3A"/>
    <w:rsid w:val="00367FD2"/>
    <w:rsid w:val="003708A7"/>
    <w:rsid w:val="003862AE"/>
    <w:rsid w:val="003A0AD8"/>
    <w:rsid w:val="003A2953"/>
    <w:rsid w:val="003C404E"/>
    <w:rsid w:val="003C5B52"/>
    <w:rsid w:val="003C733E"/>
    <w:rsid w:val="003D473F"/>
    <w:rsid w:val="003F73EB"/>
    <w:rsid w:val="00410AF1"/>
    <w:rsid w:val="00420892"/>
    <w:rsid w:val="004313D1"/>
    <w:rsid w:val="004374F3"/>
    <w:rsid w:val="0044385C"/>
    <w:rsid w:val="004532DA"/>
    <w:rsid w:val="00462CA0"/>
    <w:rsid w:val="004648EE"/>
    <w:rsid w:val="00465073"/>
    <w:rsid w:val="00467551"/>
    <w:rsid w:val="00476E8F"/>
    <w:rsid w:val="00481686"/>
    <w:rsid w:val="00483594"/>
    <w:rsid w:val="0049440A"/>
    <w:rsid w:val="004A4738"/>
    <w:rsid w:val="004A5AE6"/>
    <w:rsid w:val="004A7C51"/>
    <w:rsid w:val="004B0C37"/>
    <w:rsid w:val="004B2C4B"/>
    <w:rsid w:val="004C4B57"/>
    <w:rsid w:val="004D2471"/>
    <w:rsid w:val="004D7400"/>
    <w:rsid w:val="004E60CF"/>
    <w:rsid w:val="004F1EA6"/>
    <w:rsid w:val="0050067D"/>
    <w:rsid w:val="00500771"/>
    <w:rsid w:val="00521A47"/>
    <w:rsid w:val="00526223"/>
    <w:rsid w:val="00532DB5"/>
    <w:rsid w:val="0053791C"/>
    <w:rsid w:val="00550FF5"/>
    <w:rsid w:val="005553B5"/>
    <w:rsid w:val="00562F12"/>
    <w:rsid w:val="00567F59"/>
    <w:rsid w:val="005701F4"/>
    <w:rsid w:val="00583C81"/>
    <w:rsid w:val="00585F4C"/>
    <w:rsid w:val="005900E1"/>
    <w:rsid w:val="00592B45"/>
    <w:rsid w:val="00594E58"/>
    <w:rsid w:val="005A33C5"/>
    <w:rsid w:val="005A74F5"/>
    <w:rsid w:val="005C709B"/>
    <w:rsid w:val="005F619A"/>
    <w:rsid w:val="00601DA1"/>
    <w:rsid w:val="006033EC"/>
    <w:rsid w:val="006047EA"/>
    <w:rsid w:val="006225C1"/>
    <w:rsid w:val="00623023"/>
    <w:rsid w:val="006278BD"/>
    <w:rsid w:val="00634682"/>
    <w:rsid w:val="00651E76"/>
    <w:rsid w:val="00653B3B"/>
    <w:rsid w:val="00653F8E"/>
    <w:rsid w:val="00663671"/>
    <w:rsid w:val="00665890"/>
    <w:rsid w:val="00677D88"/>
    <w:rsid w:val="006808B2"/>
    <w:rsid w:val="00685E83"/>
    <w:rsid w:val="00695D25"/>
    <w:rsid w:val="006C1A56"/>
    <w:rsid w:val="006D6905"/>
    <w:rsid w:val="006E0328"/>
    <w:rsid w:val="006E1E76"/>
    <w:rsid w:val="006F4D07"/>
    <w:rsid w:val="006F7523"/>
    <w:rsid w:val="006F776D"/>
    <w:rsid w:val="006F79A0"/>
    <w:rsid w:val="00705F0B"/>
    <w:rsid w:val="00711F07"/>
    <w:rsid w:val="00712D54"/>
    <w:rsid w:val="007173DB"/>
    <w:rsid w:val="007211B6"/>
    <w:rsid w:val="00725E03"/>
    <w:rsid w:val="007356C3"/>
    <w:rsid w:val="0074219F"/>
    <w:rsid w:val="007521B3"/>
    <w:rsid w:val="00752546"/>
    <w:rsid w:val="0075749E"/>
    <w:rsid w:val="0076043E"/>
    <w:rsid w:val="007643D9"/>
    <w:rsid w:val="00767833"/>
    <w:rsid w:val="0077161D"/>
    <w:rsid w:val="0077418D"/>
    <w:rsid w:val="00790A36"/>
    <w:rsid w:val="00791007"/>
    <w:rsid w:val="0079682A"/>
    <w:rsid w:val="007A1415"/>
    <w:rsid w:val="007A3437"/>
    <w:rsid w:val="007A66F5"/>
    <w:rsid w:val="007B6F00"/>
    <w:rsid w:val="007C573B"/>
    <w:rsid w:val="007C7540"/>
    <w:rsid w:val="007D63CB"/>
    <w:rsid w:val="007E1FC6"/>
    <w:rsid w:val="007E2BE8"/>
    <w:rsid w:val="007E3A13"/>
    <w:rsid w:val="00802A1F"/>
    <w:rsid w:val="00810203"/>
    <w:rsid w:val="00813920"/>
    <w:rsid w:val="008213F6"/>
    <w:rsid w:val="008353D9"/>
    <w:rsid w:val="00835D39"/>
    <w:rsid w:val="008406C1"/>
    <w:rsid w:val="00840F7D"/>
    <w:rsid w:val="00851A63"/>
    <w:rsid w:val="008555DE"/>
    <w:rsid w:val="0085758A"/>
    <w:rsid w:val="008607B8"/>
    <w:rsid w:val="0086390A"/>
    <w:rsid w:val="008676C2"/>
    <w:rsid w:val="00883E5A"/>
    <w:rsid w:val="00886B6F"/>
    <w:rsid w:val="008939D6"/>
    <w:rsid w:val="00894BCA"/>
    <w:rsid w:val="00895A31"/>
    <w:rsid w:val="008B1BBD"/>
    <w:rsid w:val="008B4E35"/>
    <w:rsid w:val="008C560B"/>
    <w:rsid w:val="008C59E9"/>
    <w:rsid w:val="008D583E"/>
    <w:rsid w:val="008E32B6"/>
    <w:rsid w:val="00905202"/>
    <w:rsid w:val="009059FE"/>
    <w:rsid w:val="0091402B"/>
    <w:rsid w:val="00921399"/>
    <w:rsid w:val="00942364"/>
    <w:rsid w:val="00943034"/>
    <w:rsid w:val="00947988"/>
    <w:rsid w:val="00950856"/>
    <w:rsid w:val="009564CC"/>
    <w:rsid w:val="00973C74"/>
    <w:rsid w:val="009742DE"/>
    <w:rsid w:val="00974CFC"/>
    <w:rsid w:val="00985482"/>
    <w:rsid w:val="009935FB"/>
    <w:rsid w:val="009977E5"/>
    <w:rsid w:val="009A0A35"/>
    <w:rsid w:val="009B0DD8"/>
    <w:rsid w:val="009D1833"/>
    <w:rsid w:val="009E1BBB"/>
    <w:rsid w:val="009E4205"/>
    <w:rsid w:val="009F3985"/>
    <w:rsid w:val="00A004C6"/>
    <w:rsid w:val="00A00C4C"/>
    <w:rsid w:val="00A04B68"/>
    <w:rsid w:val="00A1090E"/>
    <w:rsid w:val="00A132DB"/>
    <w:rsid w:val="00A25408"/>
    <w:rsid w:val="00A33043"/>
    <w:rsid w:val="00A33151"/>
    <w:rsid w:val="00A36E20"/>
    <w:rsid w:val="00A3721E"/>
    <w:rsid w:val="00A52093"/>
    <w:rsid w:val="00A6232B"/>
    <w:rsid w:val="00A777AA"/>
    <w:rsid w:val="00A821E3"/>
    <w:rsid w:val="00A92FCB"/>
    <w:rsid w:val="00A9331C"/>
    <w:rsid w:val="00A959C7"/>
    <w:rsid w:val="00AA791D"/>
    <w:rsid w:val="00AB086D"/>
    <w:rsid w:val="00AB0CB3"/>
    <w:rsid w:val="00AB52DF"/>
    <w:rsid w:val="00AB68A6"/>
    <w:rsid w:val="00AD635F"/>
    <w:rsid w:val="00AF70C3"/>
    <w:rsid w:val="00AF78CE"/>
    <w:rsid w:val="00B00B7C"/>
    <w:rsid w:val="00B05C50"/>
    <w:rsid w:val="00B24958"/>
    <w:rsid w:val="00B25411"/>
    <w:rsid w:val="00B30745"/>
    <w:rsid w:val="00B34E8D"/>
    <w:rsid w:val="00B40566"/>
    <w:rsid w:val="00B441B0"/>
    <w:rsid w:val="00B4654F"/>
    <w:rsid w:val="00B509FD"/>
    <w:rsid w:val="00B571C1"/>
    <w:rsid w:val="00B642BC"/>
    <w:rsid w:val="00B7373B"/>
    <w:rsid w:val="00B75151"/>
    <w:rsid w:val="00B75C37"/>
    <w:rsid w:val="00B81623"/>
    <w:rsid w:val="00B935C0"/>
    <w:rsid w:val="00B952DF"/>
    <w:rsid w:val="00BB004F"/>
    <w:rsid w:val="00BB1AE2"/>
    <w:rsid w:val="00BC4ABB"/>
    <w:rsid w:val="00BC53AB"/>
    <w:rsid w:val="00BD1A96"/>
    <w:rsid w:val="00BE571E"/>
    <w:rsid w:val="00C01E25"/>
    <w:rsid w:val="00C02117"/>
    <w:rsid w:val="00C10E30"/>
    <w:rsid w:val="00C12347"/>
    <w:rsid w:val="00C213BC"/>
    <w:rsid w:val="00C31864"/>
    <w:rsid w:val="00C439E8"/>
    <w:rsid w:val="00C441A1"/>
    <w:rsid w:val="00C46F30"/>
    <w:rsid w:val="00C50B4E"/>
    <w:rsid w:val="00C572F5"/>
    <w:rsid w:val="00C64F89"/>
    <w:rsid w:val="00C65558"/>
    <w:rsid w:val="00C71E93"/>
    <w:rsid w:val="00C7318E"/>
    <w:rsid w:val="00C9244F"/>
    <w:rsid w:val="00C92E9E"/>
    <w:rsid w:val="00CA165E"/>
    <w:rsid w:val="00CA1DB1"/>
    <w:rsid w:val="00CA2443"/>
    <w:rsid w:val="00CB1BB4"/>
    <w:rsid w:val="00CB3CA1"/>
    <w:rsid w:val="00CE1DC0"/>
    <w:rsid w:val="00CE2AB2"/>
    <w:rsid w:val="00D042D3"/>
    <w:rsid w:val="00D0620D"/>
    <w:rsid w:val="00D069FB"/>
    <w:rsid w:val="00D0737B"/>
    <w:rsid w:val="00D204DB"/>
    <w:rsid w:val="00D27089"/>
    <w:rsid w:val="00D5429A"/>
    <w:rsid w:val="00D600D3"/>
    <w:rsid w:val="00D61E58"/>
    <w:rsid w:val="00D632C7"/>
    <w:rsid w:val="00D63EF3"/>
    <w:rsid w:val="00D831B5"/>
    <w:rsid w:val="00D93C58"/>
    <w:rsid w:val="00D97F60"/>
    <w:rsid w:val="00DA29D7"/>
    <w:rsid w:val="00DA35E5"/>
    <w:rsid w:val="00DB4C1D"/>
    <w:rsid w:val="00DB515D"/>
    <w:rsid w:val="00DB5ADB"/>
    <w:rsid w:val="00DC172B"/>
    <w:rsid w:val="00DC1CB7"/>
    <w:rsid w:val="00DE31DE"/>
    <w:rsid w:val="00DE66DC"/>
    <w:rsid w:val="00E02B5E"/>
    <w:rsid w:val="00E06758"/>
    <w:rsid w:val="00E12CF2"/>
    <w:rsid w:val="00E236CB"/>
    <w:rsid w:val="00E309B9"/>
    <w:rsid w:val="00E4389B"/>
    <w:rsid w:val="00E5153A"/>
    <w:rsid w:val="00E7002E"/>
    <w:rsid w:val="00E7600F"/>
    <w:rsid w:val="00E8389D"/>
    <w:rsid w:val="00E838AA"/>
    <w:rsid w:val="00E87715"/>
    <w:rsid w:val="00E92AFE"/>
    <w:rsid w:val="00E96954"/>
    <w:rsid w:val="00E97253"/>
    <w:rsid w:val="00EA35A0"/>
    <w:rsid w:val="00EB3E40"/>
    <w:rsid w:val="00EE1D3D"/>
    <w:rsid w:val="00F0438C"/>
    <w:rsid w:val="00F06A0F"/>
    <w:rsid w:val="00F252D6"/>
    <w:rsid w:val="00F2564B"/>
    <w:rsid w:val="00F30EE6"/>
    <w:rsid w:val="00F37662"/>
    <w:rsid w:val="00F50DF6"/>
    <w:rsid w:val="00F54D7E"/>
    <w:rsid w:val="00F65DFD"/>
    <w:rsid w:val="00F76FF3"/>
    <w:rsid w:val="00F85F82"/>
    <w:rsid w:val="00F93712"/>
    <w:rsid w:val="00F96DCF"/>
    <w:rsid w:val="00FB0E9D"/>
    <w:rsid w:val="00FB3F0E"/>
    <w:rsid w:val="00FB44F7"/>
    <w:rsid w:val="00FC5559"/>
    <w:rsid w:val="00FC71C2"/>
    <w:rsid w:val="00FD7C48"/>
    <w:rsid w:val="00FE22E9"/>
    <w:rsid w:val="00FF153E"/>
    <w:rsid w:val="00FF2483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A02B3"/>
  <w15:chartTrackingRefBased/>
  <w15:docId w15:val="{760C45BE-C7F2-4FAE-98E7-38E7B186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9E8"/>
    <w:pPr>
      <w:spacing w:before="120" w:after="1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B5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E53D30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B57"/>
    <w:pPr>
      <w:keepNext/>
      <w:keepLines/>
      <w:numPr>
        <w:ilvl w:val="1"/>
        <w:numId w:val="3"/>
      </w:numPr>
      <w:spacing w:before="40" w:after="0"/>
      <w:jc w:val="left"/>
      <w:outlineLvl w:val="1"/>
    </w:pPr>
    <w:rPr>
      <w:rFonts w:asciiTheme="majorHAnsi" w:eastAsiaTheme="majorEastAsia" w:hAnsiTheme="majorHAnsi" w:cstheme="majorBidi"/>
      <w:color w:val="E53D30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0D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FF8"/>
    <w:pPr>
      <w:keepNext/>
      <w:keepLines/>
      <w:numPr>
        <w:ilvl w:val="3"/>
        <w:numId w:val="3"/>
      </w:numPr>
      <w:spacing w:before="40" w:after="0"/>
      <w:outlineLvl w:val="3"/>
    </w:pPr>
    <w:rPr>
      <w:rFonts w:ascii="Segoe UI Semibold" w:eastAsiaTheme="majorEastAsia" w:hAnsi="Segoe UI Semibold" w:cstheme="majorBidi"/>
      <w:iCs/>
      <w:color w:val="767171" w:themeColor="background2" w:themeShade="8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F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E53D30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F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A41E14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F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A41E14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F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408"/>
    <w:rPr>
      <w:color w:val="808080"/>
    </w:rPr>
  </w:style>
  <w:style w:type="paragraph" w:styleId="ListParagraph">
    <w:name w:val="List Paragraph"/>
    <w:aliases w:val="Bullet Number,Liste à puce - Normal,lp1"/>
    <w:basedOn w:val="Normal"/>
    <w:link w:val="ListParagraphChar"/>
    <w:uiPriority w:val="34"/>
    <w:qFormat/>
    <w:rsid w:val="00905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B57"/>
    <w:rPr>
      <w:rFonts w:asciiTheme="majorHAnsi" w:eastAsiaTheme="majorEastAsia" w:hAnsiTheme="majorHAnsi" w:cstheme="majorBidi"/>
      <w:color w:val="E53D30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B57"/>
    <w:rPr>
      <w:rFonts w:asciiTheme="majorHAnsi" w:eastAsiaTheme="majorEastAsia" w:hAnsiTheme="majorHAnsi" w:cstheme="majorBidi"/>
      <w:color w:val="E53D30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0D3"/>
    <w:rPr>
      <w:rFonts w:asciiTheme="majorHAnsi" w:eastAsiaTheme="majorEastAsia" w:hAnsiTheme="majorHAnsi" w:cstheme="majorBidi"/>
      <w:color w:val="767171" w:themeColor="background2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3FF8"/>
    <w:rPr>
      <w:rFonts w:ascii="Segoe UI Semibold" w:eastAsiaTheme="majorEastAsia" w:hAnsi="Segoe UI Semibold" w:cstheme="majorBidi"/>
      <w:iCs/>
      <w:color w:val="767171" w:themeColor="background2" w:themeShade="8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FE"/>
    <w:rPr>
      <w:rFonts w:asciiTheme="majorHAnsi" w:eastAsiaTheme="majorEastAsia" w:hAnsiTheme="majorHAnsi" w:cstheme="majorBidi"/>
      <w:color w:val="E53D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FE"/>
    <w:rPr>
      <w:rFonts w:asciiTheme="majorHAnsi" w:eastAsiaTheme="majorEastAsia" w:hAnsiTheme="majorHAnsi" w:cstheme="majorBidi"/>
      <w:color w:val="A41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FE"/>
    <w:rPr>
      <w:rFonts w:asciiTheme="majorHAnsi" w:eastAsiaTheme="majorEastAsia" w:hAnsiTheme="majorHAnsi" w:cstheme="majorBidi"/>
      <w:i/>
      <w:iCs/>
      <w:color w:val="A41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92B45"/>
    <w:pPr>
      <w:numPr>
        <w:numId w:val="0"/>
      </w:numPr>
      <w:spacing w:after="240"/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583C81"/>
    <w:pPr>
      <w:spacing w:after="100"/>
    </w:pPr>
    <w:rPr>
      <w:rFonts w:asciiTheme="majorHAnsi" w:hAnsiTheme="majorHAnsi"/>
      <w:noProof/>
      <w:color w:val="AEAAAA" w:themeColor="background2" w:themeShade="BF"/>
      <w:sz w:val="40"/>
    </w:rPr>
  </w:style>
  <w:style w:type="paragraph" w:styleId="TOC2">
    <w:name w:val="toc 2"/>
    <w:basedOn w:val="Normal"/>
    <w:next w:val="Normal"/>
    <w:autoRedefine/>
    <w:uiPriority w:val="39"/>
    <w:unhideWhenUsed/>
    <w:rsid w:val="00A04B68"/>
    <w:pPr>
      <w:spacing w:after="100"/>
      <w:ind w:left="220"/>
    </w:pPr>
    <w:rPr>
      <w:rFonts w:ascii="Segoe UI Semibold" w:hAnsi="Segoe UI Semibold"/>
      <w:color w:val="767171" w:themeColor="background2" w:themeShade="8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04B68"/>
    <w:pPr>
      <w:spacing w:after="100"/>
      <w:ind w:left="440"/>
    </w:pPr>
    <w:rPr>
      <w:rFonts w:ascii="Segoe UI Semibold" w:hAnsi="Segoe UI Semibold"/>
      <w:color w:val="767171" w:themeColor="background2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A25408"/>
    <w:rPr>
      <w:color w:val="E63C2F" w:themeColor="hyperlink"/>
      <w:u w:val="single"/>
    </w:rPr>
  </w:style>
  <w:style w:type="table" w:styleId="TableGrid">
    <w:name w:val="Table Grid"/>
    <w:basedOn w:val="TableNormal"/>
    <w:uiPriority w:val="39"/>
    <w:rsid w:val="00A2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4532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059FE"/>
    <w:pPr>
      <w:spacing w:after="200" w:line="240" w:lineRule="auto"/>
      <w:jc w:val="right"/>
    </w:pPr>
    <w:rPr>
      <w:iCs/>
      <w:color w:val="44546A" w:themeColor="text2"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3E5A"/>
    <w:pPr>
      <w:spacing w:after="0"/>
    </w:pPr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B2C4B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E53D30" w:themeColor="accent1" w:themeShade="BF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C4B"/>
    <w:rPr>
      <w:rFonts w:asciiTheme="majorHAnsi" w:eastAsiaTheme="majorEastAsia" w:hAnsiTheme="majorHAnsi" w:cstheme="majorBidi"/>
      <w:color w:val="E53D30" w:themeColor="accent1" w:themeShade="BF"/>
      <w:spacing w:val="-10"/>
      <w:kern w:val="28"/>
      <w:sz w:val="72"/>
      <w:szCs w:val="56"/>
    </w:rPr>
  </w:style>
  <w:style w:type="paragraph" w:styleId="Subtitle">
    <w:name w:val="Subtitle"/>
    <w:aliases w:val="TITRE"/>
    <w:basedOn w:val="Normal"/>
    <w:next w:val="Normal"/>
    <w:link w:val="SubtitleChar"/>
    <w:uiPriority w:val="11"/>
    <w:qFormat/>
    <w:rsid w:val="008555DE"/>
    <w:pPr>
      <w:numPr>
        <w:ilvl w:val="1"/>
      </w:numPr>
    </w:pPr>
    <w:rPr>
      <w:rFonts w:asciiTheme="majorHAnsi" w:eastAsiaTheme="minorEastAsia" w:hAnsiTheme="majorHAnsi"/>
      <w:color w:val="767171" w:themeColor="background2" w:themeShade="80"/>
      <w:spacing w:val="15"/>
      <w:sz w:val="36"/>
    </w:rPr>
  </w:style>
  <w:style w:type="character" w:customStyle="1" w:styleId="SubtitleChar">
    <w:name w:val="Subtitle Char"/>
    <w:aliases w:val="TITRE Char"/>
    <w:basedOn w:val="DefaultParagraphFont"/>
    <w:link w:val="Subtitle"/>
    <w:uiPriority w:val="11"/>
    <w:rsid w:val="008555DE"/>
    <w:rPr>
      <w:rFonts w:asciiTheme="majorHAnsi" w:eastAsiaTheme="minorEastAsia" w:hAnsiTheme="majorHAnsi"/>
      <w:color w:val="767171" w:themeColor="background2" w:themeShade="80"/>
      <w:spacing w:val="15"/>
      <w:sz w:val="36"/>
    </w:rPr>
  </w:style>
  <w:style w:type="character" w:styleId="Strong">
    <w:name w:val="Strong"/>
    <w:basedOn w:val="DefaultParagraphFont"/>
    <w:uiPriority w:val="22"/>
    <w:qFormat/>
    <w:rsid w:val="009059FE"/>
    <w:rPr>
      <w:b/>
      <w:bCs/>
    </w:rPr>
  </w:style>
  <w:style w:type="character" w:styleId="Emphasis">
    <w:name w:val="Emphasis"/>
    <w:basedOn w:val="DefaultParagraphFont"/>
    <w:uiPriority w:val="20"/>
    <w:qFormat/>
    <w:rsid w:val="009059FE"/>
    <w:rPr>
      <w:i/>
      <w:iCs/>
    </w:rPr>
  </w:style>
  <w:style w:type="paragraph" w:styleId="NoSpacing">
    <w:name w:val="No Spacing"/>
    <w:link w:val="NoSpacingChar"/>
    <w:uiPriority w:val="1"/>
    <w:qFormat/>
    <w:rsid w:val="009059FE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059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FE"/>
    <w:rPr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FE"/>
    <w:pPr>
      <w:pBdr>
        <w:top w:val="single" w:sz="4" w:space="10" w:color="F08C84" w:themeColor="accent1"/>
        <w:bottom w:val="single" w:sz="4" w:space="10" w:color="F08C84" w:themeColor="accent1"/>
      </w:pBdr>
      <w:spacing w:before="360" w:after="360"/>
      <w:ind w:left="864" w:right="864"/>
      <w:jc w:val="center"/>
    </w:pPr>
    <w:rPr>
      <w:i/>
      <w:iCs/>
      <w:color w:val="F08C8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FE"/>
    <w:rPr>
      <w:i/>
      <w:iCs/>
      <w:color w:val="F08C84" w:themeColor="accent1"/>
      <w:sz w:val="20"/>
    </w:rPr>
  </w:style>
  <w:style w:type="character" w:styleId="SubtleEmphasis">
    <w:name w:val="Subtle Emphasis"/>
    <w:basedOn w:val="DefaultParagraphFont"/>
    <w:uiPriority w:val="19"/>
    <w:qFormat/>
    <w:rsid w:val="009059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59FE"/>
    <w:rPr>
      <w:i/>
      <w:iCs/>
      <w:color w:val="F08C84" w:themeColor="accent1"/>
    </w:rPr>
  </w:style>
  <w:style w:type="character" w:styleId="SubtleReference">
    <w:name w:val="Subtle Reference"/>
    <w:basedOn w:val="DefaultParagraphFont"/>
    <w:uiPriority w:val="31"/>
    <w:qFormat/>
    <w:rsid w:val="009059F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059FE"/>
    <w:rPr>
      <w:b/>
      <w:bCs/>
      <w:smallCaps/>
      <w:color w:val="F08C8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059FE"/>
    <w:rPr>
      <w:b/>
      <w:bCs/>
      <w:i/>
      <w:iCs/>
      <w:spacing w:val="5"/>
    </w:rPr>
  </w:style>
  <w:style w:type="table" w:styleId="GridTable3-Accent1">
    <w:name w:val="Grid Table 3 Accent 1"/>
    <w:basedOn w:val="TableNormal"/>
    <w:uiPriority w:val="48"/>
    <w:rsid w:val="007B6F00"/>
    <w:pPr>
      <w:spacing w:after="0" w:line="240" w:lineRule="auto"/>
    </w:pPr>
    <w:tblPr>
      <w:tblStyleRowBandSize w:val="1"/>
      <w:tblStyleColBandSize w:val="1"/>
      <w:tblBorders>
        <w:top w:val="single" w:sz="4" w:space="0" w:color="F6B9B5" w:themeColor="accent1" w:themeTint="99"/>
        <w:left w:val="single" w:sz="4" w:space="0" w:color="F6B9B5" w:themeColor="accent1" w:themeTint="99"/>
        <w:bottom w:val="single" w:sz="4" w:space="0" w:color="F6B9B5" w:themeColor="accent1" w:themeTint="99"/>
        <w:right w:val="single" w:sz="4" w:space="0" w:color="F6B9B5" w:themeColor="accent1" w:themeTint="99"/>
        <w:insideH w:val="single" w:sz="4" w:space="0" w:color="F6B9B5" w:themeColor="accent1" w:themeTint="99"/>
        <w:insideV w:val="single" w:sz="4" w:space="0" w:color="F6B9B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E6" w:themeFill="accent1" w:themeFillTint="33"/>
      </w:tcPr>
    </w:tblStylePr>
    <w:tblStylePr w:type="band1Horz">
      <w:tblPr/>
      <w:tcPr>
        <w:shd w:val="clear" w:color="auto" w:fill="FCE7E6" w:themeFill="accent1" w:themeFillTint="33"/>
      </w:tcPr>
    </w:tblStylePr>
    <w:tblStylePr w:type="neCell">
      <w:tblPr/>
      <w:tcPr>
        <w:tcBorders>
          <w:bottom w:val="single" w:sz="4" w:space="0" w:color="F6B9B5" w:themeColor="accent1" w:themeTint="99"/>
        </w:tcBorders>
      </w:tcPr>
    </w:tblStylePr>
    <w:tblStylePr w:type="nwCell">
      <w:tblPr/>
      <w:tcPr>
        <w:tcBorders>
          <w:bottom w:val="single" w:sz="4" w:space="0" w:color="F6B9B5" w:themeColor="accent1" w:themeTint="99"/>
        </w:tcBorders>
      </w:tcPr>
    </w:tblStylePr>
    <w:tblStylePr w:type="seCell">
      <w:tblPr/>
      <w:tcPr>
        <w:tcBorders>
          <w:top w:val="single" w:sz="4" w:space="0" w:color="F6B9B5" w:themeColor="accent1" w:themeTint="99"/>
        </w:tcBorders>
      </w:tcPr>
    </w:tblStylePr>
    <w:tblStylePr w:type="swCell">
      <w:tblPr/>
      <w:tcPr>
        <w:tcBorders>
          <w:top w:val="single" w:sz="4" w:space="0" w:color="F6B9B5" w:themeColor="accen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7B6F00"/>
    <w:pPr>
      <w:spacing w:after="0" w:line="240" w:lineRule="auto"/>
    </w:pPr>
    <w:tblPr>
      <w:tblStyleRowBandSize w:val="1"/>
      <w:tblStyleColBandSize w:val="1"/>
      <w:tblBorders>
        <w:top w:val="single" w:sz="2" w:space="0" w:color="F08982" w:themeColor="accent5" w:themeTint="99"/>
        <w:bottom w:val="single" w:sz="2" w:space="0" w:color="F08982" w:themeColor="accent5" w:themeTint="99"/>
        <w:insideH w:val="single" w:sz="2" w:space="0" w:color="F08982" w:themeColor="accent5" w:themeTint="99"/>
        <w:insideV w:val="single" w:sz="2" w:space="0" w:color="F089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9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9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D5" w:themeFill="accent5" w:themeFillTint="33"/>
      </w:tcPr>
    </w:tblStylePr>
    <w:tblStylePr w:type="band1Horz">
      <w:tblPr/>
      <w:tcPr>
        <w:shd w:val="clear" w:color="auto" w:fill="FAD7D5" w:themeFill="accent5" w:themeFillTint="33"/>
      </w:tcPr>
    </w:tblStylePr>
  </w:style>
  <w:style w:type="table" w:customStyle="1" w:styleId="Ai3">
    <w:name w:val="Ai3"/>
    <w:basedOn w:val="GridTable3"/>
    <w:uiPriority w:val="99"/>
    <w:rsid w:val="006047EA"/>
    <w:rPr>
      <w:sz w:val="24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none" w:sz="0" w:space="0" w:color="auto"/>
      </w:tblBorders>
    </w:tblPr>
    <w:tcPr>
      <w:vAlign w:val="center"/>
    </w:tcPr>
    <w:tblStylePr w:type="firstRow">
      <w:rPr>
        <w:rFonts w:asciiTheme="majorHAnsi" w:hAnsiTheme="majorHAnsi"/>
        <w:b w:val="0"/>
        <w:bCs/>
        <w:color w:val="E53D30" w:themeColor="accent1" w:themeShade="BF"/>
        <w:sz w:val="48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asciiTheme="minorHAnsi" w:hAnsiTheme="minorHAnsi"/>
        <w:b w:val="0"/>
        <w:bCs/>
        <w:i w:val="0"/>
        <w:sz w:val="24"/>
      </w:rPr>
      <w:tblPr/>
      <w:tcPr>
        <w:tcBorders>
          <w:top w:val="single" w:sz="12" w:space="0" w:color="767171" w:themeColor="background2" w:themeShade="8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hAnsiTheme="majorHAnsi"/>
        <w:i w:val="0"/>
        <w:iCs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3C2F" w:themeFill="accent5"/>
      </w:tcPr>
    </w:tblStylePr>
    <w:tblStylePr w:type="lastCol">
      <w:rPr>
        <w:rFonts w:asciiTheme="majorHAnsi" w:hAnsiTheme="majorHAnsi"/>
        <w:i/>
        <w:iCs/>
        <w:sz w:val="24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single" w:sz="4" w:space="0" w:color="FFFFFF" w:themeColor="background1"/>
          <w:insideV w:val="single" w:sz="4" w:space="0" w:color="FFFFFF" w:themeColor="background1"/>
        </w:tcBorders>
        <w:shd w:val="clear" w:color="auto" w:fill="E7E6E6" w:themeFill="background2"/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  <w:insideV w:val="single" w:sz="4" w:space="0" w:color="FFFFFF" w:themeColor="background1"/>
        </w:tcBorders>
        <w:shd w:val="clear" w:color="auto" w:fill="F2F2F2" w:themeFill="background1" w:themeFillShade="F2"/>
      </w:tcPr>
    </w:tblStylePr>
    <w:tblStylePr w:type="band1Horz">
      <w:tblPr/>
      <w:tcPr>
        <w:shd w:val="clear" w:color="auto" w:fill="FAD7D5" w:themeFill="accent5" w:themeFillTint="33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12" w:space="0" w:color="767171" w:themeColor="background2" w:themeShade="80"/>
        </w:tcBorders>
      </w:tcPr>
    </w:tblStylePr>
    <w:tblStylePr w:type="swCell">
      <w:rPr>
        <w:rFonts w:ascii="Segoe UI Light" w:hAnsi="Segoe UI Light"/>
        <w:i w:val="0"/>
        <w:sz w:val="24"/>
      </w:rPr>
      <w:tblPr/>
      <w:tcPr>
        <w:tcBorders>
          <w:top w:val="single" w:sz="12" w:space="0" w:color="767171" w:themeColor="background2" w:themeShade="80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883E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3E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3E5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81686"/>
    <w:pPr>
      <w:tabs>
        <w:tab w:val="center" w:pos="4536"/>
        <w:tab w:val="right" w:pos="9072"/>
      </w:tabs>
      <w:spacing w:before="0" w:after="0" w:line="240" w:lineRule="auto"/>
    </w:pPr>
    <w:rPr>
      <w:color w:val="D0CECE" w:themeColor="background2" w:themeShade="E6"/>
    </w:rPr>
  </w:style>
  <w:style w:type="character" w:customStyle="1" w:styleId="HeaderChar">
    <w:name w:val="Header Char"/>
    <w:basedOn w:val="DefaultParagraphFont"/>
    <w:link w:val="Header"/>
    <w:uiPriority w:val="99"/>
    <w:rsid w:val="00481686"/>
    <w:rPr>
      <w:color w:val="D0CECE" w:themeColor="background2" w:themeShade="E6"/>
      <w:sz w:val="20"/>
    </w:rPr>
  </w:style>
  <w:style w:type="paragraph" w:styleId="Footer">
    <w:name w:val="footer"/>
    <w:basedOn w:val="Normal"/>
    <w:link w:val="FooterChar"/>
    <w:uiPriority w:val="99"/>
    <w:unhideWhenUsed/>
    <w:rsid w:val="00905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FE"/>
    <w:rPr>
      <w:sz w:val="20"/>
    </w:rPr>
  </w:style>
  <w:style w:type="character" w:customStyle="1" w:styleId="ai3-name">
    <w:name w:val="ai3-name"/>
    <w:basedOn w:val="DefaultParagraphFont"/>
    <w:rsid w:val="00583C81"/>
  </w:style>
  <w:style w:type="paragraph" w:customStyle="1" w:styleId="Signatureandinfo">
    <w:name w:val="Signature and info"/>
    <w:basedOn w:val="Normal"/>
    <w:link w:val="SignatureandinfoChar"/>
    <w:qFormat/>
    <w:rsid w:val="00583C81"/>
    <w:pPr>
      <w:spacing w:line="240" w:lineRule="auto"/>
      <w:jc w:val="right"/>
    </w:pPr>
    <w:rPr>
      <w:rFonts w:ascii="Segoe UI" w:eastAsiaTheme="minorEastAsia" w:hAnsi="Segoe UI" w:cs="Segoe UI"/>
      <w:color w:val="767171" w:themeColor="background2" w:themeShade="80"/>
      <w:szCs w:val="20"/>
    </w:rPr>
  </w:style>
  <w:style w:type="paragraph" w:customStyle="1" w:styleId="Pieddepage1">
    <w:name w:val="Pied de page1"/>
    <w:basedOn w:val="Normal"/>
    <w:link w:val="FooterCar"/>
    <w:qFormat/>
    <w:rsid w:val="00592B45"/>
    <w:pPr>
      <w:spacing w:before="0" w:after="0" w:line="240" w:lineRule="auto"/>
      <w:jc w:val="left"/>
    </w:pPr>
    <w:rPr>
      <w:rFonts w:ascii="Segoe UI" w:eastAsiaTheme="minorEastAsia" w:hAnsi="Segoe UI" w:cs="Segoe UI"/>
      <w:color w:val="AEAAAA" w:themeColor="background2" w:themeShade="BF"/>
      <w:sz w:val="16"/>
      <w:szCs w:val="16"/>
    </w:rPr>
  </w:style>
  <w:style w:type="character" w:customStyle="1" w:styleId="SignatureandinfoChar">
    <w:name w:val="Signature and info Char"/>
    <w:basedOn w:val="DefaultParagraphFont"/>
    <w:link w:val="Signatureandinfo"/>
    <w:rsid w:val="00583C81"/>
    <w:rPr>
      <w:rFonts w:ascii="Segoe UI" w:eastAsiaTheme="minorEastAsia" w:hAnsi="Segoe UI" w:cs="Segoe UI"/>
      <w:color w:val="767171" w:themeColor="background2" w:themeShade="80"/>
      <w:sz w:val="20"/>
      <w:szCs w:val="20"/>
    </w:rPr>
  </w:style>
  <w:style w:type="character" w:customStyle="1" w:styleId="FooterCar">
    <w:name w:val="Footer Car"/>
    <w:basedOn w:val="DefaultParagraphFont"/>
    <w:link w:val="Pieddepage1"/>
    <w:rsid w:val="00592B45"/>
    <w:rPr>
      <w:rFonts w:ascii="Segoe UI" w:eastAsiaTheme="minorEastAsia" w:hAnsi="Segoe UI" w:cs="Segoe UI"/>
      <w:color w:val="AEAAAA" w:themeColor="background2" w:themeShade="BF"/>
      <w:sz w:val="16"/>
      <w:szCs w:val="16"/>
    </w:rPr>
  </w:style>
  <w:style w:type="paragraph" w:customStyle="1" w:styleId="TitreDocument">
    <w:name w:val="Titre Document"/>
    <w:basedOn w:val="Normal"/>
    <w:link w:val="TitreDocumentCar"/>
    <w:rsid w:val="003078F7"/>
    <w:pPr>
      <w:spacing w:after="0" w:line="240" w:lineRule="auto"/>
      <w:jc w:val="left"/>
    </w:pPr>
    <w:rPr>
      <w:rFonts w:asciiTheme="majorHAnsi" w:eastAsiaTheme="minorEastAsia" w:hAnsiTheme="majorHAnsi" w:cstheme="majorHAnsi"/>
      <w:color w:val="000000" w:themeColor="text1"/>
      <w:spacing w:val="-40"/>
      <w:sz w:val="96"/>
      <w:szCs w:val="96"/>
    </w:rPr>
  </w:style>
  <w:style w:type="paragraph" w:customStyle="1" w:styleId="SousTitre">
    <w:name w:val="Sous Titre"/>
    <w:basedOn w:val="Normal"/>
    <w:link w:val="SousTitreCar"/>
    <w:rsid w:val="008555DE"/>
    <w:pPr>
      <w:spacing w:line="240" w:lineRule="auto"/>
    </w:pPr>
    <w:rPr>
      <w:rFonts w:ascii="Segoe UI Light" w:eastAsiaTheme="minorEastAsia" w:hAnsi="Segoe UI Light" w:cs="Segoe UI Light"/>
      <w:caps/>
      <w:color w:val="AEAAAA" w:themeColor="background2" w:themeShade="BF"/>
      <w:sz w:val="36"/>
      <w:szCs w:val="36"/>
    </w:rPr>
  </w:style>
  <w:style w:type="character" w:customStyle="1" w:styleId="TitreDocumentCar">
    <w:name w:val="Titre Document Car"/>
    <w:basedOn w:val="DefaultParagraphFont"/>
    <w:link w:val="TitreDocument"/>
    <w:rsid w:val="003078F7"/>
    <w:rPr>
      <w:rFonts w:asciiTheme="majorHAnsi" w:eastAsiaTheme="minorEastAsia" w:hAnsiTheme="majorHAnsi" w:cstheme="majorHAnsi"/>
      <w:color w:val="000000" w:themeColor="text1"/>
      <w:spacing w:val="-40"/>
      <w:sz w:val="96"/>
      <w:szCs w:val="96"/>
    </w:rPr>
  </w:style>
  <w:style w:type="character" w:customStyle="1" w:styleId="SousTitreCar">
    <w:name w:val="Sous Titre Car"/>
    <w:basedOn w:val="DefaultParagraphFont"/>
    <w:link w:val="SousTitre"/>
    <w:rsid w:val="008555DE"/>
    <w:rPr>
      <w:rFonts w:ascii="Segoe UI Light" w:eastAsiaTheme="minorEastAsia" w:hAnsi="Segoe UI Light" w:cs="Segoe UI Light"/>
      <w:caps/>
      <w:color w:val="AEAAAA" w:themeColor="background2" w:themeShade="BF"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4313D1"/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4B68"/>
    <w:pPr>
      <w:spacing w:after="100"/>
      <w:ind w:left="600"/>
    </w:pPr>
  </w:style>
  <w:style w:type="table" w:styleId="GridTable5Dark-Accent6">
    <w:name w:val="Grid Table 5 Dark Accent 6"/>
    <w:basedOn w:val="TableNormal"/>
    <w:uiPriority w:val="50"/>
    <w:rsid w:val="007678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7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3C2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3C2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3C2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3C2F" w:themeFill="accent6"/>
      </w:tcPr>
    </w:tblStylePr>
    <w:tblStylePr w:type="band1Vert">
      <w:tblPr/>
      <w:tcPr>
        <w:shd w:val="clear" w:color="auto" w:fill="F5B0AB" w:themeFill="accent6" w:themeFillTint="66"/>
      </w:tcPr>
    </w:tblStylePr>
    <w:tblStylePr w:type="band1Horz">
      <w:tblPr/>
      <w:tcPr>
        <w:shd w:val="clear" w:color="auto" w:fill="F5B0AB" w:themeFill="accent6" w:themeFillTint="66"/>
      </w:tcPr>
    </w:tblStylePr>
  </w:style>
  <w:style w:type="table" w:styleId="GridTable2">
    <w:name w:val="Grid Table 2"/>
    <w:basedOn w:val="TableNormal"/>
    <w:uiPriority w:val="47"/>
    <w:rsid w:val="005900E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5">
    <w:name w:val="List Table 4 Accent 5"/>
    <w:basedOn w:val="TableNormal"/>
    <w:uiPriority w:val="49"/>
    <w:rsid w:val="007356C3"/>
    <w:pPr>
      <w:spacing w:after="0" w:line="240" w:lineRule="auto"/>
    </w:pPr>
    <w:tblPr>
      <w:tblStyleRowBandSize w:val="1"/>
      <w:tblStyleColBandSize w:val="1"/>
      <w:tblBorders>
        <w:top w:val="single" w:sz="4" w:space="0" w:color="F08982" w:themeColor="accent5" w:themeTint="99"/>
        <w:left w:val="single" w:sz="4" w:space="0" w:color="F08982" w:themeColor="accent5" w:themeTint="99"/>
        <w:bottom w:val="single" w:sz="4" w:space="0" w:color="F08982" w:themeColor="accent5" w:themeTint="99"/>
        <w:right w:val="single" w:sz="4" w:space="0" w:color="F08982" w:themeColor="accent5" w:themeTint="99"/>
        <w:insideH w:val="single" w:sz="4" w:space="0" w:color="F089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3C2F" w:themeColor="accent5"/>
          <w:left w:val="single" w:sz="4" w:space="0" w:color="E63C2F" w:themeColor="accent5"/>
          <w:bottom w:val="single" w:sz="4" w:space="0" w:color="E63C2F" w:themeColor="accent5"/>
          <w:right w:val="single" w:sz="4" w:space="0" w:color="E63C2F" w:themeColor="accent5"/>
          <w:insideH w:val="nil"/>
        </w:tcBorders>
        <w:shd w:val="clear" w:color="auto" w:fill="E63C2F" w:themeFill="accent5"/>
      </w:tcPr>
    </w:tblStylePr>
    <w:tblStylePr w:type="lastRow">
      <w:rPr>
        <w:b/>
        <w:bCs/>
      </w:rPr>
      <w:tblPr/>
      <w:tcPr>
        <w:tcBorders>
          <w:top w:val="double" w:sz="4" w:space="0" w:color="F089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D5" w:themeFill="accent5" w:themeFillTint="33"/>
      </w:tcPr>
    </w:tblStylePr>
    <w:tblStylePr w:type="band1Horz">
      <w:tblPr/>
      <w:tcPr>
        <w:shd w:val="clear" w:color="auto" w:fill="FAD7D5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7A66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E63C2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E63C2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AD7D5" w:themeFill="accent5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unhideWhenUsed/>
    <w:rsid w:val="0021603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1B29EB"/>
  </w:style>
  <w:style w:type="character" w:customStyle="1" w:styleId="ListParagraphChar">
    <w:name w:val="List Paragraph Char"/>
    <w:aliases w:val="Bullet Number Char,Liste à puce - Normal Char,lp1 Char"/>
    <w:basedOn w:val="DefaultParagraphFont"/>
    <w:link w:val="ListParagraph"/>
    <w:uiPriority w:val="34"/>
    <w:locked/>
    <w:rsid w:val="001B29EB"/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02563"/>
    <w:rPr>
      <w:color w:val="E63C2F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0DD8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D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0D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75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497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0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17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100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5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9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054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7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44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729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8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4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3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64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0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0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6675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73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42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960418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965739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788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246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9871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284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042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4088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3654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7551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496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0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7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0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0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923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ty\AppData\Roaming\Microsoft\Templates\Ai3%20-%20Mod&#232;le.dotx" TargetMode="External"/></Relationships>
</file>

<file path=word/theme/theme1.xml><?xml version="1.0" encoding="utf-8"?>
<a:theme xmlns:a="http://schemas.openxmlformats.org/drawingml/2006/main" name="Ai3">
  <a:themeElements>
    <a:clrScheme name="Ai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08C84"/>
      </a:accent1>
      <a:accent2>
        <a:srgbClr val="ED7D31"/>
      </a:accent2>
      <a:accent3>
        <a:srgbClr val="A5A5A5"/>
      </a:accent3>
      <a:accent4>
        <a:srgbClr val="FFC000"/>
      </a:accent4>
      <a:accent5>
        <a:srgbClr val="E63C2F"/>
      </a:accent5>
      <a:accent6>
        <a:srgbClr val="E63C2F"/>
      </a:accent6>
      <a:hlink>
        <a:srgbClr val="E63C2F"/>
      </a:hlink>
      <a:folHlink>
        <a:srgbClr val="E63C2F"/>
      </a:folHlink>
    </a:clrScheme>
    <a:fontScheme name="Segoe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56EC34648C5478940E260CBD6A1ED" ma:contentTypeVersion="" ma:contentTypeDescription="Crée un document." ma:contentTypeScope="" ma:versionID="9dc211cb365cc23583d31b4b4e70b6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1bf40d2900d092e2ac71f6bcfd609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3A333A-0138-4D68-892B-33AF45D45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ADD442-CDEC-48D8-964A-1A2A068B68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70858A-E0EC-4BC3-8FC9-06B8484B6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D1350F7-C8AA-44FA-953C-5A1EB457B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Ai3 - Modèle.dotx</Template>
  <TotalTime>32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d’activité période 2 - 3</vt:lpstr>
      <vt:lpstr>Rapport d’activité période 2 - 3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d’activité période 2 - 3</dc:title>
  <dc:subject>Stage réalisé du 13 avril au 19 juin 2015.</dc:subject>
  <dc:creator>gabriel.farra@ai3.fr</dc:creator>
  <cp:keywords/>
  <dc:description/>
  <cp:lastModifiedBy>FARRA Gabriel</cp:lastModifiedBy>
  <cp:revision>9</cp:revision>
  <cp:lastPrinted>2017-12-19T10:10:00Z</cp:lastPrinted>
  <dcterms:created xsi:type="dcterms:W3CDTF">2017-12-19T10:10:00Z</dcterms:created>
  <dcterms:modified xsi:type="dcterms:W3CDTF">2017-12-19T10:42:00Z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Ici le nom du client</vt:lpwstr>
  </property>
  <property fmtid="{D5CDD505-2E9C-101B-9397-08002B2CF9AE}" pid="3" name="ContentTypeId">
    <vt:lpwstr>0x0101008F056EC34648C5478940E260CBD6A1ED</vt:lpwstr>
  </property>
  <property fmtid="{D5CDD505-2E9C-101B-9397-08002B2CF9AE}" pid="4" name="Order">
    <vt:r8>4800</vt:r8>
  </property>
  <property fmtid="{D5CDD505-2E9C-101B-9397-08002B2CF9AE}" pid="5" name="FileDirRef">
    <vt:lpwstr>sites/projets/template/Documents partages/Instances de gouvernance/Comité technique/Compte rendu</vt:lpwstr>
  </property>
  <property fmtid="{D5CDD505-2E9C-101B-9397-08002B2CF9AE}" pid="6" name="FileLeafRef">
    <vt:lpwstr>Nom du client _ Nom du projet_CRCoTech_Date.docx</vt:lpwstr>
  </property>
  <property fmtid="{D5CDD505-2E9C-101B-9397-08002B2CF9AE}" pid="7" name="FSObjType">
    <vt:lpwstr>0</vt:lpwstr>
  </property>
</Properties>
</file>